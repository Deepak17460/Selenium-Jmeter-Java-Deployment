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7518C" w14:textId="40C278CE" w:rsidR="00672AAE" w:rsidRDefault="00672AAE" w:rsidP="00672AAE">
      <w:bookmarkStart w:id="0" w:name="_Hlk169816825"/>
      <w:bookmarkEnd w:id="0"/>
    </w:p>
    <w:tbl>
      <w:tblPr>
        <w:tblStyle w:val="TableGrid0"/>
        <w:tblpPr w:leftFromText="180" w:rightFromText="180" w:vertAnchor="text" w:horzAnchor="margin" w:tblpY="-145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52"/>
        <w:gridCol w:w="4536"/>
        <w:gridCol w:w="2551"/>
      </w:tblGrid>
      <w:tr w:rsidR="005B7A83" w14:paraId="55520D4F" w14:textId="77777777" w:rsidTr="0064542D">
        <w:trPr>
          <w:trHeight w:val="404"/>
        </w:trPr>
        <w:tc>
          <w:tcPr>
            <w:tcW w:w="2552" w:type="dxa"/>
            <w:vMerge w:val="restart"/>
          </w:tcPr>
          <w:p w14:paraId="3EB1D3D8" w14:textId="3767004C" w:rsidR="005B7A83" w:rsidRPr="001814CF" w:rsidRDefault="00D91D34" w:rsidP="005B7A83">
            <w:pPr>
              <w:spacing w:line="720" w:lineRule="exact"/>
              <w:rPr>
                <w:rFonts w:ascii="Arial Black" w:hAnsi="Arial Black" w:cs="Arial"/>
                <w:b/>
                <w:bCs/>
                <w:sz w:val="46"/>
                <w:szCs w:val="46"/>
                <w:lang w:val="pt-PT"/>
              </w:rPr>
            </w:pPr>
            <w:r>
              <w:rPr>
                <w:rFonts w:ascii="Arial Black" w:hAnsi="Arial Black" w:cs="Arial"/>
                <w:b/>
                <w:bCs/>
                <w:noProof/>
                <w:sz w:val="46"/>
                <w:szCs w:val="46"/>
                <w:lang w:val="pt-P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945FEC" wp14:editId="638D984B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39370</wp:posOffset>
                      </wp:positionV>
                      <wp:extent cx="1079500" cy="1079500"/>
                      <wp:effectExtent l="0" t="0" r="6350" b="6350"/>
                      <wp:wrapNone/>
                      <wp:docPr id="51" name="Ellips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0" cy="1079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"/>
                                  <a:lumOff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FD3321" w14:textId="7463DE4F" w:rsidR="005B7A83" w:rsidRPr="00770869" w:rsidRDefault="005B7A83" w:rsidP="005B7A8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</w:pPr>
                                  <w:bookmarkStart w:id="1" w:name="_Hlk169816847"/>
                                  <w:bookmarkEnd w:id="1"/>
                                  <w:r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 xml:space="preserve">To embed </w:t>
                                  </w:r>
                                  <w:r w:rsidR="00DA136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65462C1" wp14:editId="586BA49D">
                                        <wp:extent cx="997209" cy="676275"/>
                                        <wp:effectExtent l="0" t="0" r="0" b="0"/>
                                        <wp:docPr id="683331629" name="Picture 2" descr="A person with a beard wearing a black shir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3331629" name="Picture 2" descr="A person with a beard wearing a black shir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3100" cy="6938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65B8B"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 xml:space="preserve">your </w:t>
                                  </w:r>
                                  <w:r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>profile photo:</w:t>
                                  </w:r>
                                  <w:r w:rsidR="002411E3"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 xml:space="preserve"> Cut your source-photo to </w:t>
                                  </w:r>
                                  <w:r w:rsidR="002411E3" w:rsidRPr="00770869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>SQUARE</w:t>
                                  </w:r>
                                  <w:r w:rsidR="002411E3"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 xml:space="preserve"> and save it. Then click in</w:t>
                                  </w:r>
                                  <w:r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 xml:space="preserve"> menu „</w:t>
                                  </w:r>
                                  <w:r w:rsidR="00770869"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 xml:space="preserve">shape </w:t>
                                  </w:r>
                                  <w:proofErr w:type="gramStart"/>
                                  <w:r w:rsidR="00665B8B"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>f</w:t>
                                  </w:r>
                                  <w:r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>ormat“ on</w:t>
                                  </w:r>
                                  <w:proofErr w:type="gramEnd"/>
                                  <w:r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 xml:space="preserve"> „</w:t>
                                  </w:r>
                                  <w:r w:rsidR="00770869"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 xml:space="preserve">shape </w:t>
                                  </w:r>
                                  <w:r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>fill”</w:t>
                                  </w:r>
                                  <w:r w:rsidR="00665B8B"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>,</w:t>
                                  </w:r>
                                  <w:r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 xml:space="preserve"> and chose “ima</w:t>
                                  </w:r>
                                  <w:r w:rsidR="002411E3" w:rsidRPr="00770869">
                                    <w:rPr>
                                      <w:rFonts w:asciiTheme="minorHAnsi" w:hAnsiTheme="minorHAnsi" w:cstheme="minorHAnsi"/>
                                      <w:color w:val="808080" w:themeColor="background1" w:themeShade="80"/>
                                      <w:sz w:val="11"/>
                                      <w:szCs w:val="11"/>
                                      <w:lang w:val="en-GB"/>
                                    </w:rPr>
                                    <w:t>ge” (and delete this text)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945FEC" id="Ellipse 51" o:spid="_x0000_s1026" style="position:absolute;margin-left:17.55pt;margin-top:3.1pt;width:85pt;height: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" fillcolor="#ddf3ed [340]" stroked="f" strokeweight="1pt">
                      <v:stroke joinstyle="miter"/>
                      <v:textbox inset="0,0,0,0">
                        <w:txbxContent>
                          <w:p w14:paraId="7DFD3321" w14:textId="7463DE4F" w:rsidR="005B7A83" w:rsidRPr="00770869" w:rsidRDefault="005B7A83" w:rsidP="005B7A8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</w:pPr>
                            <w:bookmarkStart w:id="2" w:name="_Hlk169816847"/>
                            <w:bookmarkEnd w:id="2"/>
                            <w:r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 xml:space="preserve">To embed </w:t>
                            </w:r>
                            <w:r w:rsidR="00DA1366">
                              <w:rPr>
                                <w:noProof/>
                              </w:rPr>
                              <w:drawing>
                                <wp:inline distT="0" distB="0" distL="0" distR="0" wp14:anchorId="365462C1" wp14:editId="586BA49D">
                                  <wp:extent cx="997209" cy="676275"/>
                                  <wp:effectExtent l="0" t="0" r="0" b="0"/>
                                  <wp:docPr id="683331629" name="Picture 2" descr="A person with a beard wearing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3331629" name="Picture 2" descr="A person with a beard wearing a black shi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3100" cy="6938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65B8B"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 xml:space="preserve">your </w:t>
                            </w:r>
                            <w:r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>profile photo:</w:t>
                            </w:r>
                            <w:r w:rsidR="002411E3"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 xml:space="preserve"> Cut your source-photo to </w:t>
                            </w:r>
                            <w:r w:rsidR="002411E3" w:rsidRPr="007708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>SQUARE</w:t>
                            </w:r>
                            <w:r w:rsidR="002411E3"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 xml:space="preserve"> and save it. Then click in</w:t>
                            </w:r>
                            <w:r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 xml:space="preserve"> menu „</w:t>
                            </w:r>
                            <w:r w:rsidR="00770869"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 xml:space="preserve">shape </w:t>
                            </w:r>
                            <w:proofErr w:type="gramStart"/>
                            <w:r w:rsidR="00665B8B"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>f</w:t>
                            </w:r>
                            <w:r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>ormat“ on</w:t>
                            </w:r>
                            <w:proofErr w:type="gramEnd"/>
                            <w:r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 xml:space="preserve"> „</w:t>
                            </w:r>
                            <w:r w:rsidR="00770869"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 xml:space="preserve">shape </w:t>
                            </w:r>
                            <w:r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>fill”</w:t>
                            </w:r>
                            <w:r w:rsidR="00665B8B"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>,</w:t>
                            </w:r>
                            <w:r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 xml:space="preserve"> and chose “ima</w:t>
                            </w:r>
                            <w:r w:rsidR="002411E3" w:rsidRPr="0077086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1"/>
                                <w:szCs w:val="11"/>
                                <w:lang w:val="en-GB"/>
                              </w:rPr>
                              <w:t>ge” (and delete this text)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536" w:type="dxa"/>
          </w:tcPr>
          <w:p w14:paraId="4718E740" w14:textId="3D579221" w:rsidR="005B7A83" w:rsidRPr="00650928" w:rsidRDefault="002411E3" w:rsidP="005B7A83">
            <w:pPr>
              <w:spacing w:before="120" w:line="400" w:lineRule="exact"/>
              <w:rPr>
                <w:rFonts w:ascii="Arial Black" w:hAnsi="Arial Black" w:cs="Arial"/>
                <w:b/>
                <w:bCs/>
                <w:sz w:val="44"/>
                <w:szCs w:val="44"/>
                <w:lang w:val="pt-PT"/>
              </w:rPr>
            </w:pPr>
            <w:r>
              <w:rPr>
                <w:rFonts w:ascii="Arial Black" w:hAnsi="Arial Black" w:cs="Arial"/>
                <w:b/>
                <w:bCs/>
                <w:color w:val="06041F"/>
                <w:sz w:val="44"/>
                <w:szCs w:val="44"/>
                <w:lang w:val="pt-PT"/>
              </w:rPr>
              <w:t xml:space="preserve"> </w:t>
            </w:r>
            <w:r w:rsidR="002E1E24">
              <w:rPr>
                <w:rFonts w:ascii="Arial Black" w:hAnsi="Arial Black" w:cs="Arial"/>
                <w:b/>
                <w:bCs/>
                <w:color w:val="06041F"/>
                <w:sz w:val="44"/>
                <w:szCs w:val="44"/>
                <w:lang w:val="pt-PT"/>
              </w:rPr>
              <w:t>Deepak</w:t>
            </w:r>
            <w:commentRangeStart w:id="3"/>
            <w:commentRangeEnd w:id="3"/>
            <w:r w:rsidR="00CC24AC">
              <w:rPr>
                <w:rStyle w:val="CommentReference"/>
                <w:lang w:val="de-DE"/>
              </w:rPr>
              <w:commentReference w:id="3"/>
            </w:r>
            <w:commentRangeStart w:id="4"/>
            <w:commentRangeEnd w:id="4"/>
            <w:r w:rsidR="00F81D9D">
              <w:rPr>
                <w:rStyle w:val="CommentReference"/>
                <w:lang w:val="de-DE"/>
              </w:rPr>
              <w:commentReference w:id="4"/>
            </w:r>
          </w:p>
        </w:tc>
        <w:tc>
          <w:tcPr>
            <w:tcW w:w="2551" w:type="dxa"/>
            <w:vMerge w:val="restart"/>
          </w:tcPr>
          <w:p w14:paraId="29E6DF24" w14:textId="7DDEB382" w:rsidR="0064542D" w:rsidRDefault="0064542D" w:rsidP="005B7A83"/>
          <w:p w14:paraId="216C5DAA" w14:textId="787EE2DA" w:rsidR="005B7A83" w:rsidRDefault="005B7A83" w:rsidP="005B7A83"/>
        </w:tc>
      </w:tr>
      <w:tr w:rsidR="005B7A83" w14:paraId="41539755" w14:textId="77777777" w:rsidTr="0064542D">
        <w:trPr>
          <w:trHeight w:val="336"/>
        </w:trPr>
        <w:tc>
          <w:tcPr>
            <w:tcW w:w="2552" w:type="dxa"/>
            <w:vMerge/>
          </w:tcPr>
          <w:p w14:paraId="47D585A3" w14:textId="77777777" w:rsidR="005B7A83" w:rsidRPr="001814CF" w:rsidRDefault="005B7A83" w:rsidP="005B7A83">
            <w:pPr>
              <w:spacing w:line="720" w:lineRule="exact"/>
              <w:rPr>
                <w:rFonts w:ascii="Arial Black" w:hAnsi="Arial Black" w:cs="Arial"/>
                <w:b/>
                <w:bCs/>
                <w:color w:val="06041F"/>
                <w:sz w:val="46"/>
                <w:szCs w:val="46"/>
                <w:lang w:val="pt-PT"/>
              </w:rPr>
            </w:pPr>
          </w:p>
        </w:tc>
        <w:tc>
          <w:tcPr>
            <w:tcW w:w="4536" w:type="dxa"/>
          </w:tcPr>
          <w:p w14:paraId="6574944E" w14:textId="40D965F0" w:rsidR="005B7A83" w:rsidRPr="00650928" w:rsidRDefault="00E570DE" w:rsidP="005B7A83">
            <w:pPr>
              <w:spacing w:line="500" w:lineRule="exact"/>
              <w:rPr>
                <w:rFonts w:ascii="Arial Black" w:hAnsi="Arial Black" w:cs="Arial"/>
                <w:b/>
                <w:bCs/>
                <w:color w:val="06041F"/>
                <w:sz w:val="44"/>
                <w:szCs w:val="44"/>
                <w:lang w:val="pt-PT"/>
              </w:rPr>
            </w:pPr>
            <w:r>
              <w:rPr>
                <w:rFonts w:ascii="Arial Black" w:hAnsi="Arial Black" w:cs="Arial"/>
                <w:b/>
                <w:bCs/>
                <w:color w:val="06041F"/>
                <w:sz w:val="44"/>
                <w:szCs w:val="44"/>
                <w:lang w:val="pt-PT"/>
              </w:rPr>
              <w:t xml:space="preserve"> </w:t>
            </w:r>
            <w:r w:rsidR="002E1E24">
              <w:rPr>
                <w:rFonts w:ascii="Arial Black" w:hAnsi="Arial Black" w:cs="Arial"/>
                <w:b/>
                <w:bCs/>
                <w:color w:val="06041F"/>
                <w:sz w:val="44"/>
                <w:szCs w:val="44"/>
                <w:lang w:val="pt-PT"/>
              </w:rPr>
              <w:t>Kumar</w:t>
            </w:r>
          </w:p>
        </w:tc>
        <w:tc>
          <w:tcPr>
            <w:tcW w:w="2551" w:type="dxa"/>
            <w:vMerge/>
          </w:tcPr>
          <w:p w14:paraId="446A6939" w14:textId="77777777" w:rsidR="005B7A83" w:rsidRDefault="005B7A83" w:rsidP="005B7A83">
            <w:pPr>
              <w:rPr>
                <w:noProof/>
              </w:rPr>
            </w:pPr>
          </w:p>
        </w:tc>
      </w:tr>
      <w:tr w:rsidR="005B7A83" w14:paraId="2D81F0A5" w14:textId="77777777" w:rsidTr="0064542D">
        <w:trPr>
          <w:trHeight w:val="651"/>
        </w:trPr>
        <w:tc>
          <w:tcPr>
            <w:tcW w:w="2552" w:type="dxa"/>
            <w:vMerge/>
          </w:tcPr>
          <w:p w14:paraId="3EE179BC" w14:textId="77777777" w:rsidR="005B7A83" w:rsidRPr="00716452" w:rsidRDefault="005B7A83" w:rsidP="005B7A83">
            <w:pPr>
              <w:spacing w:before="120"/>
              <w:rPr>
                <w:rFonts w:ascii="Arial" w:hAnsi="Arial" w:cs="Arial"/>
                <w:b/>
                <w:bCs/>
                <w:color w:val="8494A7"/>
                <w:sz w:val="26"/>
                <w:szCs w:val="26"/>
                <w:lang w:val="pt-PT"/>
              </w:rPr>
            </w:pPr>
          </w:p>
        </w:tc>
        <w:tc>
          <w:tcPr>
            <w:tcW w:w="7087" w:type="dxa"/>
            <w:gridSpan w:val="2"/>
          </w:tcPr>
          <w:p w14:paraId="4429395A" w14:textId="3CA9A74D" w:rsidR="005B7A83" w:rsidRDefault="00C72B2D" w:rsidP="005B7A83">
            <w:pPr>
              <w:spacing w:before="120"/>
              <w:rPr>
                <w:rFonts w:ascii="Arial" w:hAnsi="Arial" w:cs="Arial"/>
                <w:b/>
                <w:bCs/>
                <w:color w:val="8494A7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8494A7"/>
                <w:lang w:val="pt-PT"/>
              </w:rPr>
              <w:t xml:space="preserve">Associate </w:t>
            </w:r>
            <w:r w:rsidR="009A0D6A">
              <w:rPr>
                <w:rFonts w:ascii="Arial" w:hAnsi="Arial" w:cs="Arial"/>
                <w:b/>
                <w:bCs/>
                <w:color w:val="8494A7"/>
                <w:lang w:val="pt-PT"/>
              </w:rPr>
              <w:t>DevOps</w:t>
            </w:r>
            <w:r>
              <w:rPr>
                <w:rFonts w:ascii="Arial" w:hAnsi="Arial" w:cs="Arial"/>
                <w:b/>
                <w:bCs/>
                <w:color w:val="8494A7"/>
                <w:lang w:val="pt-PT"/>
              </w:rPr>
              <w:t xml:space="preserve"> Engineer</w:t>
            </w:r>
          </w:p>
          <w:p w14:paraId="6B0803AD" w14:textId="02B5CA9C" w:rsidR="00842505" w:rsidRPr="00716452" w:rsidRDefault="00842505" w:rsidP="005B7A83">
            <w:pPr>
              <w:spacing w:before="120"/>
              <w:rPr>
                <w:rFonts w:ascii="Arial" w:hAnsi="Arial" w:cs="Arial"/>
                <w:b/>
                <w:bCs/>
                <w:color w:val="8494A7"/>
                <w:sz w:val="26"/>
                <w:szCs w:val="26"/>
                <w:lang w:val="pt-PT"/>
              </w:rPr>
            </w:pPr>
          </w:p>
        </w:tc>
      </w:tr>
      <w:tr w:rsidR="005B7A83" w14:paraId="435D3266" w14:textId="77777777" w:rsidTr="00665B8B">
        <w:trPr>
          <w:trHeight w:val="1184"/>
        </w:trPr>
        <w:tc>
          <w:tcPr>
            <w:tcW w:w="9639" w:type="dxa"/>
            <w:gridSpan w:val="3"/>
            <w:vAlign w:val="center"/>
          </w:tcPr>
          <w:p w14:paraId="14725F53" w14:textId="4CA73857" w:rsidR="001C7883" w:rsidRDefault="001C7883" w:rsidP="008D0CB4">
            <w:pPr>
              <w:jc w:val="center"/>
              <w:rPr>
                <w:rFonts w:ascii="Arial" w:hAnsi="Arial" w:cs="Arial"/>
                <w:color w:val="8494A7"/>
                <w:sz w:val="16"/>
                <w:szCs w:val="16"/>
                <w:lang w:val="en-US"/>
              </w:rPr>
            </w:pPr>
          </w:p>
          <w:p w14:paraId="6CF9B9E3" w14:textId="1931540E" w:rsidR="001C7883" w:rsidRPr="00716452" w:rsidRDefault="001C7883" w:rsidP="005B7A83">
            <w:pPr>
              <w:jc w:val="center"/>
              <w:rPr>
                <w:rFonts w:ascii="Arial" w:hAnsi="Arial" w:cs="Arial"/>
                <w:color w:val="8494A7"/>
                <w:sz w:val="16"/>
                <w:szCs w:val="16"/>
                <w:lang w:val="en-US"/>
              </w:rPr>
            </w:pPr>
          </w:p>
        </w:tc>
      </w:tr>
    </w:tbl>
    <w:tbl>
      <w:tblPr>
        <w:tblStyle w:val="TableGrid0"/>
        <w:tblW w:w="9628" w:type="dxa"/>
        <w:tblInd w:w="0" w:type="dxa"/>
        <w:tblLook w:val="0000" w:firstRow="0" w:lastRow="0" w:firstColumn="0" w:lastColumn="0" w:noHBand="0" w:noVBand="0"/>
      </w:tblPr>
      <w:tblGrid>
        <w:gridCol w:w="2257"/>
        <w:gridCol w:w="713"/>
        <w:gridCol w:w="6658"/>
      </w:tblGrid>
      <w:tr w:rsidR="001D6ADF" w14:paraId="4529CEAB" w14:textId="77777777" w:rsidTr="003D17AE">
        <w:trPr>
          <w:trHeight w:val="1361"/>
        </w:trPr>
        <w:tc>
          <w:tcPr>
            <w:tcW w:w="2257" w:type="dxa"/>
          </w:tcPr>
          <w:p w14:paraId="44AD4760" w14:textId="77777777" w:rsidR="001D6ADF" w:rsidRPr="000E68EA" w:rsidRDefault="001D6ADF" w:rsidP="00AC3456">
            <w:pPr>
              <w:rPr>
                <w:rFonts w:ascii="Arial" w:hAnsi="Arial" w:cs="Arial"/>
                <w:lang w:val="en-US"/>
              </w:rPr>
            </w:pPr>
            <w:r w:rsidRPr="00382EF5">
              <w:rPr>
                <w:rFonts w:ascii="Arial" w:hAnsi="Arial" w:cs="Arial"/>
                <w:b/>
                <w:bCs/>
                <w:color w:val="46D7AD"/>
                <w:lang w:val="pt-PT"/>
              </w:rPr>
              <w:t>Professional Summary</w:t>
            </w:r>
          </w:p>
        </w:tc>
        <w:tc>
          <w:tcPr>
            <w:tcW w:w="713" w:type="dxa"/>
          </w:tcPr>
          <w:p w14:paraId="46980D1C" w14:textId="77777777" w:rsidR="001D6ADF" w:rsidRPr="000E68EA" w:rsidRDefault="001D6ADF" w:rsidP="00AC3456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6658" w:type="dxa"/>
          </w:tcPr>
          <w:p w14:paraId="523BBFD7" w14:textId="548DA2DD" w:rsidR="001D6ADF" w:rsidRPr="00BF69B9" w:rsidRDefault="00122970" w:rsidP="00AC345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BF69B9">
              <w:rPr>
                <w:rFonts w:asciiTheme="minorHAnsi" w:hAnsiTheme="minorHAnsi" w:cstheme="minorHAnsi"/>
                <w:sz w:val="20"/>
                <w:szCs w:val="20"/>
              </w:rPr>
              <w:t xml:space="preserve">He is an enthusiastic </w:t>
            </w:r>
            <w:r w:rsidRPr="006B507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Associate DevOps Engineer</w:t>
            </w:r>
            <w:r w:rsidRPr="00BF69B9">
              <w:rPr>
                <w:rFonts w:asciiTheme="minorHAnsi" w:hAnsiTheme="minorHAnsi" w:cstheme="minorHAnsi"/>
                <w:sz w:val="20"/>
                <w:szCs w:val="20"/>
              </w:rPr>
              <w:t xml:space="preserve"> with a strong foundation in infrastructure as code, continuous integration/continuous </w:t>
            </w:r>
            <w:r w:rsidRPr="00C84D0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deployment (CI/CD</w:t>
            </w:r>
            <w:r w:rsidRPr="00BF69B9">
              <w:rPr>
                <w:rFonts w:asciiTheme="minorHAnsi" w:hAnsiTheme="minorHAnsi" w:cstheme="minorHAnsi"/>
                <w:sz w:val="20"/>
                <w:szCs w:val="20"/>
              </w:rPr>
              <w:t xml:space="preserve">), and cloud-native technologies. He possesses deep knowledge of containerization, orchestration, and monitoring </w:t>
            </w:r>
            <w:r w:rsidR="00BF69B9" w:rsidRPr="00BF69B9">
              <w:rPr>
                <w:rFonts w:asciiTheme="minorHAnsi" w:hAnsiTheme="minorHAnsi" w:cstheme="minorHAnsi"/>
                <w:sz w:val="20"/>
                <w:szCs w:val="20"/>
              </w:rPr>
              <w:t>tools. He</w:t>
            </w:r>
            <w:r w:rsidRPr="00BF69B9">
              <w:rPr>
                <w:rFonts w:asciiTheme="minorHAnsi" w:hAnsiTheme="minorHAnsi" w:cstheme="minorHAnsi"/>
                <w:sz w:val="20"/>
                <w:szCs w:val="20"/>
              </w:rPr>
              <w:t xml:space="preserve"> recently worked on </w:t>
            </w:r>
            <w:r w:rsidRPr="00B631D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automating the deployment pipeline for a Campus Hires (ATS) application</w:t>
            </w:r>
            <w:r w:rsidRPr="00BF69B9">
              <w:rPr>
                <w:rFonts w:asciiTheme="minorHAnsi" w:hAnsiTheme="minorHAnsi" w:cstheme="minorHAnsi"/>
                <w:sz w:val="20"/>
                <w:szCs w:val="20"/>
              </w:rPr>
              <w:t xml:space="preserve">, implementing infrastructure as code using </w:t>
            </w:r>
            <w:r w:rsidRPr="00C84D0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Terraform</w:t>
            </w:r>
            <w:r w:rsidRPr="00BF69B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BF0232">
              <w:rPr>
                <w:rFonts w:asciiTheme="minorHAnsi" w:hAnsiTheme="minorHAnsi" w:cstheme="minorHAnsi"/>
                <w:sz w:val="20"/>
                <w:szCs w:val="20"/>
              </w:rPr>
              <w:t xml:space="preserve"> implementing </w:t>
            </w:r>
            <w:r w:rsidR="00170409">
              <w:rPr>
                <w:rFonts w:asciiTheme="minorHAnsi" w:hAnsiTheme="minorHAnsi" w:cstheme="minorHAnsi"/>
                <w:sz w:val="20"/>
                <w:szCs w:val="20"/>
              </w:rPr>
              <w:t xml:space="preserve">configuration management as code using </w:t>
            </w:r>
            <w:r w:rsidR="006B5070" w:rsidRPr="001704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Ansible</w:t>
            </w:r>
            <w:r w:rsidR="006B5070" w:rsidRPr="00BF69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B5070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 w:rsidRPr="00BF69B9">
              <w:rPr>
                <w:rFonts w:asciiTheme="minorHAnsi" w:hAnsiTheme="minorHAnsi" w:cstheme="minorHAnsi"/>
                <w:sz w:val="20"/>
                <w:szCs w:val="20"/>
              </w:rPr>
              <w:t xml:space="preserve">setting up CI/CD pipelines with </w:t>
            </w:r>
            <w:r w:rsidR="00BF69B9" w:rsidRPr="00BB61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Jenkins, Bitbucket, GitHub Action</w:t>
            </w:r>
            <w:r w:rsidR="00BB61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 Azure DevOps</w:t>
            </w:r>
            <w:r w:rsidRPr="00BB61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and GitLab CI</w:t>
            </w:r>
            <w:r w:rsidRPr="00BF69B9">
              <w:rPr>
                <w:rFonts w:asciiTheme="minorHAnsi" w:hAnsiTheme="minorHAnsi" w:cstheme="minorHAnsi"/>
                <w:sz w:val="20"/>
                <w:szCs w:val="20"/>
              </w:rPr>
              <w:t xml:space="preserve">, and managing cloud resources on </w:t>
            </w:r>
            <w:r w:rsidRPr="00BB61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AWS</w:t>
            </w:r>
            <w:r w:rsidR="001A47D7" w:rsidRPr="00BB61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1A47D7" w:rsidRPr="00BF69B9">
              <w:rPr>
                <w:rFonts w:asciiTheme="minorHAnsi" w:hAnsiTheme="minorHAnsi" w:cstheme="minorHAnsi"/>
                <w:sz w:val="20"/>
                <w:szCs w:val="20"/>
              </w:rPr>
              <w:t xml:space="preserve">&amp; </w:t>
            </w:r>
            <w:r w:rsidR="001A47D7" w:rsidRPr="00BB61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Azure</w:t>
            </w:r>
            <w:r>
              <w:t xml:space="preserve">. </w:t>
            </w:r>
          </w:p>
          <w:p w14:paraId="593B7EAF" w14:textId="77777777" w:rsidR="001D6ADF" w:rsidRPr="00282782" w:rsidRDefault="001D6ADF" w:rsidP="00AC3456">
            <w:pPr>
              <w:spacing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</w:p>
          <w:p w14:paraId="5A77E8C6" w14:textId="7F64B302" w:rsidR="001D6ADF" w:rsidRPr="005C1B47" w:rsidRDefault="001D6ADF" w:rsidP="00AC3456">
            <w:pPr>
              <w:spacing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commentRangeStart w:id="5"/>
            <w:r w:rsidRPr="005C1B47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  <w:commentRangeEnd w:id="5"/>
            <w:r w:rsidR="00244CC3">
              <w:t xml:space="preserve"> </w:t>
            </w:r>
            <w:r w:rsidR="00244CC3" w:rsidRPr="00BF69B9">
              <w:rPr>
                <w:rFonts w:asciiTheme="minorHAnsi" w:hAnsiTheme="minorHAnsi" w:cstheme="minorHAnsi"/>
                <w:sz w:val="20"/>
                <w:szCs w:val="20"/>
              </w:rPr>
              <w:t xml:space="preserve">He also developed monitoring and alerting solutions using </w:t>
            </w:r>
            <w:r w:rsidR="00244CC3" w:rsidRPr="00BB61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Prometheus Grafana</w:t>
            </w:r>
            <w:r w:rsidR="00C53405" w:rsidRPr="00BB61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 Elasticsearch</w:t>
            </w:r>
            <w:r w:rsidR="00244CC3" w:rsidRPr="00BB61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C53405" w:rsidRPr="00BB61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Logstash </w:t>
            </w:r>
            <w:r w:rsidR="00EA0902" w:rsidRPr="00BB61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Kibana (ELK)</w:t>
            </w:r>
            <w:r w:rsidR="00EA0902" w:rsidRPr="00BF69B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4CC3" w:rsidRPr="00BF69B9">
              <w:rPr>
                <w:rFonts w:asciiTheme="minorHAnsi" w:hAnsiTheme="minorHAnsi" w:cstheme="minorHAnsi"/>
                <w:sz w:val="20"/>
                <w:szCs w:val="20"/>
              </w:rPr>
              <w:t xml:space="preserve">and ensured high availability and scalability of the application through Kubernetes orchestration. He is skilled in </w:t>
            </w:r>
            <w:r w:rsidR="00244CC3" w:rsidRPr="00BB61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scripting and automation</w:t>
            </w:r>
            <w:r w:rsidR="00244CC3" w:rsidRPr="00BF69B9">
              <w:rPr>
                <w:rFonts w:asciiTheme="minorHAnsi" w:hAnsiTheme="minorHAnsi" w:cstheme="minorHAnsi"/>
                <w:sz w:val="20"/>
                <w:szCs w:val="20"/>
              </w:rPr>
              <w:t>, with a keen ability to streamline development processes and improve operational efficiency</w:t>
            </w:r>
            <w:r w:rsidR="00A52EDE">
              <w:rPr>
                <w:rFonts w:asciiTheme="minorHAnsi" w:hAnsiTheme="minorHAnsi" w:cstheme="minorHAnsi"/>
                <w:sz w:val="20"/>
                <w:szCs w:val="20"/>
              </w:rPr>
              <w:t xml:space="preserve">. He has the expertise in </w:t>
            </w:r>
            <w:r w:rsidR="00A52EDE" w:rsidRPr="00A52ED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Data Structure and Algorithm</w:t>
            </w:r>
            <w:r w:rsidR="00FF3F5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too.</w:t>
            </w:r>
            <w:r w:rsidR="00244CC3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 </w:t>
            </w:r>
            <w:r w:rsidR="00A65EC1">
              <w:rPr>
                <w:rStyle w:val="CommentReference"/>
                <w:lang w:val="de-DE"/>
              </w:rPr>
              <w:commentReference w:id="5"/>
            </w:r>
            <w:r w:rsidR="00244CC3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     </w:t>
            </w:r>
          </w:p>
        </w:tc>
      </w:tr>
    </w:tbl>
    <w:p w14:paraId="7FA143C9" w14:textId="680D63AA" w:rsidR="005B7A83" w:rsidRDefault="005B7A83" w:rsidP="00672AAE"/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708"/>
        <w:gridCol w:w="6675"/>
      </w:tblGrid>
      <w:tr w:rsidR="001D6ADF" w:rsidRPr="000E68EA" w14:paraId="41FF5082" w14:textId="77777777" w:rsidTr="003D17AE">
        <w:trPr>
          <w:trHeight w:val="549"/>
        </w:trPr>
        <w:tc>
          <w:tcPr>
            <w:tcW w:w="2257" w:type="dxa"/>
          </w:tcPr>
          <w:p w14:paraId="1EC14A4B" w14:textId="77777777" w:rsidR="001D6ADF" w:rsidRPr="000E68EA" w:rsidRDefault="001D6ADF" w:rsidP="00AC345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46D7AD"/>
                <w:lang w:val="pt-PT"/>
              </w:rPr>
              <w:t>Education</w:t>
            </w:r>
          </w:p>
        </w:tc>
        <w:tc>
          <w:tcPr>
            <w:tcW w:w="708" w:type="dxa"/>
          </w:tcPr>
          <w:p w14:paraId="784BDF88" w14:textId="77777777" w:rsidR="001D6ADF" w:rsidRPr="000E68EA" w:rsidRDefault="001D6ADF" w:rsidP="00AC3456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6675" w:type="dxa"/>
          </w:tcPr>
          <w:p w14:paraId="11CB5EC4" w14:textId="31E2C8CB" w:rsidR="001D6ADF" w:rsidRPr="00A44D8E" w:rsidRDefault="00A44D8E" w:rsidP="00A44D8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commentRangeStart w:id="6"/>
            <w:r w:rsidR="001D6ADF" w:rsidRPr="00A44D8E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Bachelor of Technology, </w:t>
            </w:r>
            <w:r w:rsidR="00496298" w:rsidRPr="00A44D8E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Computer Science &amp; Engineering</w:t>
            </w:r>
            <w:r w:rsidR="001D6ADF" w:rsidRPr="00A44D8E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  <w:r w:rsidR="00496298" w:rsidRPr="00A44D8E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Aliah University</w:t>
            </w:r>
            <w:r w:rsidR="001D6ADF" w:rsidRPr="00A44D8E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  <w:r w:rsidR="00BB6196" w:rsidRPr="00A44D8E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Kolkata</w:t>
            </w:r>
            <w:r w:rsidR="001D6ADF" w:rsidRPr="00A44D8E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India</w:t>
            </w:r>
            <w:commentRangeEnd w:id="6"/>
            <w:r w:rsidR="00A65EC1">
              <w:rPr>
                <w:rStyle w:val="CommentReference"/>
              </w:rPr>
              <w:commentReference w:id="6"/>
            </w:r>
          </w:p>
        </w:tc>
      </w:tr>
    </w:tbl>
    <w:p w14:paraId="0D6EA06E" w14:textId="77777777" w:rsidR="001D6ADF" w:rsidRDefault="001D6ADF" w:rsidP="00672AAE"/>
    <w:tbl>
      <w:tblPr>
        <w:tblStyle w:val="TableGrid0"/>
        <w:tblW w:w="9640" w:type="dxa"/>
        <w:tblInd w:w="0" w:type="dxa"/>
        <w:tblLook w:val="0000" w:firstRow="0" w:lastRow="0" w:firstColumn="0" w:lastColumn="0" w:noHBand="0" w:noVBand="0"/>
      </w:tblPr>
      <w:tblGrid>
        <w:gridCol w:w="2257"/>
        <w:gridCol w:w="803"/>
        <w:gridCol w:w="6580"/>
      </w:tblGrid>
      <w:tr w:rsidR="001D6ADF" w:rsidRPr="000E68EA" w14:paraId="3FA2032E" w14:textId="77777777" w:rsidTr="003D17AE">
        <w:trPr>
          <w:trHeight w:val="549"/>
        </w:trPr>
        <w:tc>
          <w:tcPr>
            <w:tcW w:w="2257" w:type="dxa"/>
          </w:tcPr>
          <w:p w14:paraId="11A65A8F" w14:textId="77777777" w:rsidR="001D6ADF" w:rsidRPr="000E68EA" w:rsidRDefault="001D6ADF" w:rsidP="00AC345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46D7AD"/>
                <w:lang w:val="pt-PT"/>
              </w:rPr>
              <w:t>Training and Certifications</w:t>
            </w:r>
          </w:p>
        </w:tc>
        <w:tc>
          <w:tcPr>
            <w:tcW w:w="803" w:type="dxa"/>
          </w:tcPr>
          <w:p w14:paraId="35ECEA81" w14:textId="0E78B02C" w:rsidR="001D6ADF" w:rsidRPr="003D17AE" w:rsidRDefault="001D6ADF" w:rsidP="003D17A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color w:val="06041F" w:themeColor="text1"/>
                <w:sz w:val="20"/>
                <w:szCs w:val="20"/>
                <w:lang w:val="en-US"/>
              </w:rPr>
            </w:pPr>
          </w:p>
        </w:tc>
        <w:tc>
          <w:tcPr>
            <w:tcW w:w="6580" w:type="dxa"/>
          </w:tcPr>
          <w:p w14:paraId="10E86CC9" w14:textId="19A10A6C" w:rsidR="001D6ADF" w:rsidRPr="003D17AE" w:rsidRDefault="00873509" w:rsidP="003D17AE">
            <w:pPr>
              <w:spacing w:line="276" w:lineRule="auto"/>
              <w:rPr>
                <w:rFonts w:ascii="Arial" w:hAnsi="Arial" w:cs="Arial"/>
                <w:color w:val="06041F" w:themeColor="text1"/>
                <w:sz w:val="20"/>
                <w:szCs w:val="20"/>
                <w:lang w:val="en-US"/>
              </w:rPr>
            </w:pPr>
            <w:r w:rsidRPr="003D17AE">
              <w:rPr>
                <w:rFonts w:ascii="Arial" w:hAnsi="Arial" w:cs="Arial"/>
                <w:color w:val="06041F" w:themeColor="text1"/>
                <w:sz w:val="20"/>
                <w:szCs w:val="20"/>
                <w:lang w:val="en-US"/>
              </w:rPr>
              <w:t>Got</w:t>
            </w:r>
            <w:r w:rsidR="00F666A7" w:rsidRPr="003D17AE">
              <w:rPr>
                <w:rFonts w:ascii="Arial" w:hAnsi="Arial" w:cs="Arial"/>
                <w:color w:val="06041F" w:themeColor="text1"/>
                <w:sz w:val="20"/>
                <w:szCs w:val="20"/>
                <w:lang w:val="en-US"/>
              </w:rPr>
              <w:t xml:space="preserve"> </w:t>
            </w:r>
            <w:r w:rsidR="008935B0" w:rsidRPr="003D17AE">
              <w:rPr>
                <w:rFonts w:ascii="Arial" w:hAnsi="Arial" w:cs="Arial"/>
                <w:color w:val="06041F" w:themeColor="text1"/>
                <w:sz w:val="20"/>
                <w:szCs w:val="20"/>
                <w:lang w:val="en-US"/>
              </w:rPr>
              <w:t xml:space="preserve">Certifications from Google for securing Global </w:t>
            </w:r>
            <w:r w:rsidR="00204478" w:rsidRPr="003D17AE">
              <w:rPr>
                <w:rFonts w:ascii="Arial" w:hAnsi="Arial" w:cs="Arial"/>
                <w:color w:val="06041F" w:themeColor="text1"/>
                <w:sz w:val="20"/>
                <w:szCs w:val="20"/>
                <w:lang w:val="en-US"/>
              </w:rPr>
              <w:t>351st</w:t>
            </w:r>
            <w:r w:rsidR="001C43D5" w:rsidRPr="003D17AE">
              <w:rPr>
                <w:rFonts w:ascii="Arial" w:hAnsi="Arial" w:cs="Arial"/>
                <w:color w:val="06041F" w:themeColor="text1"/>
                <w:sz w:val="20"/>
                <w:szCs w:val="20"/>
                <w:lang w:val="en-US"/>
              </w:rPr>
              <w:t xml:space="preserve"> Rank in Coding Round E, Got 10 Badges from </w:t>
            </w:r>
            <w:r w:rsidR="00F666A7" w:rsidRPr="003D17AE">
              <w:rPr>
                <w:rFonts w:ascii="Arial" w:hAnsi="Arial" w:cs="Arial"/>
                <w:color w:val="06041F" w:themeColor="text1"/>
                <w:sz w:val="20"/>
                <w:szCs w:val="20"/>
                <w:lang w:val="en-US"/>
              </w:rPr>
              <w:t>NagarroU</w:t>
            </w:r>
            <w:r w:rsidR="004B40D0" w:rsidRPr="003D17AE">
              <w:rPr>
                <w:rFonts w:ascii="Arial" w:hAnsi="Arial" w:cs="Arial"/>
                <w:color w:val="06041F" w:themeColor="text1"/>
                <w:sz w:val="20"/>
                <w:szCs w:val="20"/>
                <w:lang w:val="en-US"/>
              </w:rPr>
              <w:t xml:space="preserve"> in DevOps </w:t>
            </w:r>
          </w:p>
        </w:tc>
      </w:tr>
    </w:tbl>
    <w:p w14:paraId="4560E356" w14:textId="77777777" w:rsidR="001D6ADF" w:rsidRDefault="001D6ADF" w:rsidP="001D6ADF"/>
    <w:tbl>
      <w:tblPr>
        <w:tblStyle w:val="TableGrid0"/>
        <w:tblW w:w="9550" w:type="dxa"/>
        <w:tblInd w:w="90" w:type="dxa"/>
        <w:tblLook w:val="0000" w:firstRow="0" w:lastRow="0" w:firstColumn="0" w:lastColumn="0" w:noHBand="0" w:noVBand="0"/>
      </w:tblPr>
      <w:tblGrid>
        <w:gridCol w:w="2167"/>
        <w:gridCol w:w="83"/>
        <w:gridCol w:w="7300"/>
      </w:tblGrid>
      <w:tr w:rsidR="001D6ADF" w:rsidRPr="000E68EA" w14:paraId="64F58F6F" w14:textId="77777777" w:rsidTr="004927D9">
        <w:trPr>
          <w:trHeight w:val="549"/>
        </w:trPr>
        <w:tc>
          <w:tcPr>
            <w:tcW w:w="2167" w:type="dxa"/>
          </w:tcPr>
          <w:p w14:paraId="30FE3C1A" w14:textId="275D5124" w:rsidR="001D6ADF" w:rsidRDefault="001D6ADF" w:rsidP="00AC3456">
            <w:pPr>
              <w:rPr>
                <w:rFonts w:ascii="Arial" w:hAnsi="Arial" w:cs="Arial"/>
                <w:b/>
                <w:bCs/>
                <w:color w:val="46D7AD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6D7AD"/>
                <w:lang w:val="pt-PT"/>
              </w:rPr>
              <w:t>Skill Set</w:t>
            </w:r>
            <w:r w:rsidR="003D17AE">
              <w:rPr>
                <w:rFonts w:ascii="Arial" w:hAnsi="Arial" w:cs="Arial"/>
                <w:b/>
                <w:bCs/>
                <w:color w:val="46D7AD"/>
                <w:lang w:val="pt-PT"/>
              </w:rPr>
              <w:t xml:space="preserve"> </w:t>
            </w:r>
          </w:p>
        </w:tc>
        <w:tc>
          <w:tcPr>
            <w:tcW w:w="83" w:type="dxa"/>
          </w:tcPr>
          <w:p w14:paraId="24546D77" w14:textId="77777777" w:rsidR="001D6ADF" w:rsidRPr="000E68EA" w:rsidRDefault="001D6ADF" w:rsidP="00AC3456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300" w:type="dxa"/>
          </w:tcPr>
          <w:p w14:paraId="55F834A9" w14:textId="28FABC32" w:rsidR="001D6ADF" w:rsidRPr="003D17AE" w:rsidRDefault="009168FA" w:rsidP="003D17AE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3D17AE">
              <w:rPr>
                <w:rFonts w:asciiTheme="minorHAnsi" w:hAnsiTheme="minorHAnsi" w:cstheme="minorHAnsi"/>
                <w:sz w:val="20"/>
                <w:szCs w:val="20"/>
              </w:rPr>
              <w:t>Areas of competencies include CI/CD pipelines, containerization, orchestration, cloud infrastructure management, monitoring and logging solutions, and infrastructure as code</w:t>
            </w:r>
          </w:p>
          <w:p w14:paraId="312B4B53" w14:textId="2BC36011" w:rsidR="001D6ADF" w:rsidRPr="003D17AE" w:rsidRDefault="00905E0F" w:rsidP="003D17AE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D17AE">
              <w:rPr>
                <w:rFonts w:asciiTheme="minorHAnsi" w:hAnsiTheme="minorHAnsi" w:cstheme="minorHAnsi"/>
                <w:sz w:val="20"/>
                <w:szCs w:val="20"/>
              </w:rPr>
              <w:t>Expertise in automating deployments, optimizing infrastructure performance, scripting and automation with tools like Ansible, Terraform, and Kubernetes, as well as cloud platforms such as AWS and Azure</w:t>
            </w:r>
          </w:p>
        </w:tc>
      </w:tr>
    </w:tbl>
    <w:p w14:paraId="54EE2473" w14:textId="1E042634" w:rsidR="00456288" w:rsidRPr="00456288" w:rsidRDefault="00456288" w:rsidP="00456288">
      <w:pPr>
        <w:spacing w:line="276" w:lineRule="auto"/>
        <w:rPr>
          <w:rFonts w:ascii="Arial" w:hAnsi="Arial" w:cs="Arial"/>
          <w:color w:val="13294B"/>
          <w:sz w:val="20"/>
          <w:szCs w:val="20"/>
          <w:shd w:val="clear" w:color="auto" w:fill="FFFFFF"/>
          <w:lang w:val="en-GB"/>
        </w:rPr>
      </w:pPr>
    </w:p>
    <w:p w14:paraId="29AA2439" w14:textId="77777777" w:rsidR="00456288" w:rsidRDefault="00456288" w:rsidP="00672AAE"/>
    <w:tbl>
      <w:tblPr>
        <w:tblStyle w:val="TableGrid0"/>
        <w:tblpPr w:leftFromText="180" w:rightFromText="180" w:vertAnchor="text" w:horzAnchor="page" w:tblpX="3621" w:tblpY="12"/>
        <w:tblW w:w="7139" w:type="dxa"/>
        <w:tblInd w:w="0" w:type="dxa"/>
        <w:tblLook w:val="0000" w:firstRow="0" w:lastRow="0" w:firstColumn="0" w:lastColumn="0" w:noHBand="0" w:noVBand="0"/>
      </w:tblPr>
      <w:tblGrid>
        <w:gridCol w:w="1575"/>
        <w:gridCol w:w="5564"/>
      </w:tblGrid>
      <w:tr w:rsidR="001D6ADF" w:rsidRPr="00290BDD" w14:paraId="564183FF" w14:textId="77777777" w:rsidTr="001D6ADF">
        <w:trPr>
          <w:trHeight w:val="510"/>
        </w:trPr>
        <w:tc>
          <w:tcPr>
            <w:tcW w:w="1134" w:type="dxa"/>
            <w:tcBorders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7C82FF38" w14:textId="77777777" w:rsidR="001D6ADF" w:rsidRPr="007665DC" w:rsidRDefault="001D6ADF" w:rsidP="00AC3456">
            <w:pPr>
              <w:spacing w:line="276" w:lineRule="auto"/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commentRangeStart w:id="7"/>
            <w:r w:rsidRPr="007665DC"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Programming</w:t>
            </w:r>
            <w:commentRangeEnd w:id="7"/>
            <w:r w:rsidR="00A65EC1">
              <w:rPr>
                <w:rStyle w:val="CommentReference"/>
                <w:lang w:val="de-DE"/>
              </w:rPr>
              <w:commentReference w:id="7"/>
            </w:r>
            <w:r w:rsidRPr="007665DC"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 xml:space="preserve"> Languages</w:t>
            </w:r>
          </w:p>
        </w:tc>
        <w:tc>
          <w:tcPr>
            <w:tcW w:w="6005" w:type="dxa"/>
            <w:tcBorders>
              <w:bottom w:val="single" w:sz="8" w:space="0" w:color="C4C9D2"/>
            </w:tcBorders>
            <w:vAlign w:val="center"/>
          </w:tcPr>
          <w:p w14:paraId="4885F62A" w14:textId="75C35D31" w:rsidR="001D6ADF" w:rsidRPr="001D6ADF" w:rsidRDefault="00505337" w:rsidP="00EA37A3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C++</w:t>
            </w:r>
            <w:r w:rsidR="00A44D77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, C, C#, </w:t>
            </w:r>
            <w:r w:rsidR="00B507B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Python, JavaScript, HCL</w:t>
            </w:r>
            <w:r w:rsidR="006E69F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="00E5155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KQL, SQL</w:t>
            </w:r>
          </w:p>
        </w:tc>
      </w:tr>
      <w:tr w:rsidR="001D6ADF" w:rsidRPr="00EC454E" w14:paraId="150F1586" w14:textId="77777777" w:rsidTr="001D6ADF">
        <w:trPr>
          <w:trHeight w:val="510"/>
        </w:trPr>
        <w:tc>
          <w:tcPr>
            <w:tcW w:w="1134" w:type="dxa"/>
            <w:tcBorders>
              <w:top w:val="single" w:sz="8" w:space="0" w:color="C4C9D2"/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2A71A634" w14:textId="77777777" w:rsidR="001D6ADF" w:rsidRPr="007665DC" w:rsidRDefault="001D6ADF" w:rsidP="00AC3456">
            <w:pPr>
              <w:spacing w:line="276" w:lineRule="auto"/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665DC"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Web Technologies</w:t>
            </w:r>
          </w:p>
        </w:tc>
        <w:tc>
          <w:tcPr>
            <w:tcW w:w="6005" w:type="dxa"/>
            <w:tcBorders>
              <w:top w:val="single" w:sz="8" w:space="0" w:color="C4C9D2"/>
              <w:bottom w:val="single" w:sz="8" w:space="0" w:color="C4C9D2"/>
            </w:tcBorders>
            <w:vAlign w:val="center"/>
          </w:tcPr>
          <w:p w14:paraId="6501E730" w14:textId="43D1B8A3" w:rsidR="001D6ADF" w:rsidRPr="004B3FAF" w:rsidRDefault="004B3FAF" w:rsidP="00EA37A3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4B3F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NodeJS, Express, Flask, Angular, </w:t>
            </w:r>
            <w:r w:rsidR="00A8774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Asp.Net</w:t>
            </w:r>
            <w:r w:rsidRPr="004B3FA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HTML5, XML, Web API, Reac</w:t>
            </w:r>
            <w:r w:rsidR="00A8774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t. Spring Boot</w:t>
            </w:r>
            <w:r w:rsidR="00EC136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Junit, XUnit</w:t>
            </w:r>
          </w:p>
        </w:tc>
      </w:tr>
      <w:tr w:rsidR="001D6ADF" w14:paraId="1FB327B1" w14:textId="77777777" w:rsidTr="001D6ADF">
        <w:trPr>
          <w:trHeight w:val="510"/>
        </w:trPr>
        <w:tc>
          <w:tcPr>
            <w:tcW w:w="1134" w:type="dxa"/>
            <w:tcBorders>
              <w:top w:val="single" w:sz="8" w:space="0" w:color="C4C9D2"/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7EB97D88" w14:textId="77777777" w:rsidR="001D6ADF" w:rsidRPr="007665DC" w:rsidRDefault="001D6ADF" w:rsidP="00AC3456">
            <w:pPr>
              <w:spacing w:line="276" w:lineRule="auto"/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665DC"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APIs and middleware</w:t>
            </w:r>
          </w:p>
        </w:tc>
        <w:tc>
          <w:tcPr>
            <w:tcW w:w="6005" w:type="dxa"/>
            <w:tcBorders>
              <w:top w:val="single" w:sz="8" w:space="0" w:color="C4C9D2"/>
              <w:bottom w:val="single" w:sz="8" w:space="0" w:color="C4C9D2"/>
            </w:tcBorders>
            <w:vAlign w:val="center"/>
          </w:tcPr>
          <w:p w14:paraId="2D11D207" w14:textId="22295D8F" w:rsidR="001D6ADF" w:rsidRPr="001D6ADF" w:rsidRDefault="006A05CC" w:rsidP="00EA37A3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REST, Web Services, JSON, </w:t>
            </w:r>
            <w:r w:rsidR="006B76A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Hash Crop APIs</w:t>
            </w:r>
            <w:r w:rsidR="003B6AD3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SOAP</w:t>
            </w:r>
            <w:r w:rsidR="00251FC3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RabbitMQ,</w:t>
            </w:r>
            <w:r w:rsidR="000651FB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Eureka, Ocelot</w:t>
            </w:r>
            <w:r w:rsidR="00346B97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Kubernetes, Ansible</w:t>
            </w:r>
            <w:r w:rsidR="007038C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Helm</w:t>
            </w:r>
            <w:r w:rsidR="006C7D6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Docker</w:t>
            </w:r>
          </w:p>
        </w:tc>
      </w:tr>
      <w:tr w:rsidR="001D6ADF" w:rsidRPr="008763EA" w14:paraId="6CAB65FE" w14:textId="77777777" w:rsidTr="001D6ADF">
        <w:trPr>
          <w:trHeight w:val="510"/>
        </w:trPr>
        <w:tc>
          <w:tcPr>
            <w:tcW w:w="1134" w:type="dxa"/>
            <w:tcBorders>
              <w:top w:val="single" w:sz="8" w:space="0" w:color="C4C9D2"/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37068047" w14:textId="77777777" w:rsidR="001D6ADF" w:rsidRPr="007665DC" w:rsidRDefault="001D6ADF" w:rsidP="00AC3456">
            <w:pPr>
              <w:spacing w:line="276" w:lineRule="auto"/>
              <w:rPr>
                <w:rStyle w:val="lt-line-clampline"/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665DC">
              <w:rPr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t>Database</w:t>
            </w:r>
          </w:p>
        </w:tc>
        <w:tc>
          <w:tcPr>
            <w:tcW w:w="6005" w:type="dxa"/>
            <w:tcBorders>
              <w:top w:val="single" w:sz="8" w:space="0" w:color="C4C9D2"/>
              <w:bottom w:val="single" w:sz="8" w:space="0" w:color="C4C9D2"/>
            </w:tcBorders>
            <w:vAlign w:val="center"/>
          </w:tcPr>
          <w:p w14:paraId="0F73E881" w14:textId="6B1AD778" w:rsidR="001D6ADF" w:rsidRPr="001D6ADF" w:rsidRDefault="001D6ADF" w:rsidP="00EA37A3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SQL </w:t>
            </w:r>
            <w:r w:rsidR="003B6AD3"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Server, MongoDB</w:t>
            </w:r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  <w:r w:rsidR="00035C11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PostgreSQL,</w:t>
            </w:r>
            <w:r w:rsidR="00035C11"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Redis</w:t>
            </w:r>
          </w:p>
        </w:tc>
      </w:tr>
      <w:tr w:rsidR="001D6ADF" w:rsidRPr="008763EA" w14:paraId="51282FC5" w14:textId="77777777" w:rsidTr="001D6ADF">
        <w:trPr>
          <w:trHeight w:val="510"/>
        </w:trPr>
        <w:tc>
          <w:tcPr>
            <w:tcW w:w="1134" w:type="dxa"/>
            <w:tcBorders>
              <w:top w:val="single" w:sz="8" w:space="0" w:color="C4C9D2"/>
              <w:bottom w:val="single" w:sz="8" w:space="0" w:color="C4C9D2"/>
            </w:tcBorders>
            <w:tcMar>
              <w:left w:w="28" w:type="dxa"/>
            </w:tcMar>
            <w:vAlign w:val="center"/>
          </w:tcPr>
          <w:p w14:paraId="0674A5E8" w14:textId="77777777" w:rsidR="001D6ADF" w:rsidRPr="007665DC" w:rsidRDefault="001D6ADF" w:rsidP="00AC3456">
            <w:pPr>
              <w:spacing w:line="276" w:lineRule="auto"/>
              <w:rPr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</w:pPr>
            <w:r w:rsidRPr="007665DC">
              <w:rPr>
                <w:rFonts w:ascii="Arial" w:eastAsia="Arial" w:hAnsi="Arial" w:cs="Arial"/>
                <w:b/>
                <w:bCs/>
                <w:color w:val="13294B"/>
                <w:sz w:val="16"/>
                <w:szCs w:val="16"/>
                <w:bdr w:val="none" w:sz="0" w:space="0" w:color="auto" w:frame="1"/>
                <w:shd w:val="clear" w:color="auto" w:fill="FFFFFF"/>
                <w:lang w:val="en-US"/>
              </w:rPr>
              <w:lastRenderedPageBreak/>
              <w:t>Tools and platforms</w:t>
            </w:r>
          </w:p>
        </w:tc>
        <w:tc>
          <w:tcPr>
            <w:tcW w:w="6005" w:type="dxa"/>
            <w:tcBorders>
              <w:top w:val="single" w:sz="8" w:space="0" w:color="C4C9D2"/>
              <w:bottom w:val="single" w:sz="8" w:space="0" w:color="C4C9D2"/>
            </w:tcBorders>
            <w:vAlign w:val="center"/>
          </w:tcPr>
          <w:p w14:paraId="440D66A9" w14:textId="3B8CF509" w:rsidR="001D6ADF" w:rsidRPr="001D6ADF" w:rsidRDefault="001D6ADF" w:rsidP="00EA37A3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0" w:hanging="219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D6AD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Jenkins, </w:t>
            </w:r>
            <w:r w:rsidR="00611ADB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Terraform</w:t>
            </w:r>
            <w:r w:rsidR="00346B97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, Ansible, GitLab, GitHub </w:t>
            </w:r>
            <w:r w:rsidR="008307B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Action, Bitbucket, Jira, Kubernetes, Docker, </w:t>
            </w:r>
            <w:r w:rsidR="006C7D6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Artifactory, AWS</w:t>
            </w:r>
            <w:r w:rsidR="00514BB9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, Azure, Container Orchestration, </w:t>
            </w:r>
            <w:r w:rsidR="007038C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Azure DevOps, Helm, </w:t>
            </w:r>
            <w:r w:rsidR="006C7D6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Virtual Machine, Linux, Ubuntu, WSL</w:t>
            </w:r>
            <w:r w:rsidR="00824B03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, GitOps</w:t>
            </w:r>
            <w:r w:rsidR="00D61E0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, ELK, Prometheus and </w:t>
            </w:r>
            <w:r w:rsidR="008477BE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Grafana, XUnit, J</w:t>
            </w:r>
            <w:r w:rsidR="00F00CB7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Unit</w:t>
            </w:r>
            <w:r w:rsidR="006C54D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, Nginx, Apache server, Tomcat </w:t>
            </w:r>
            <w:r w:rsidR="001E64D7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s</w:t>
            </w:r>
            <w:r w:rsidR="006C54D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erver</w:t>
            </w:r>
          </w:p>
        </w:tc>
      </w:tr>
    </w:tbl>
    <w:p w14:paraId="00529DF9" w14:textId="3F47DE56" w:rsidR="001D6ADF" w:rsidRDefault="001D6ADF" w:rsidP="00672AAE"/>
    <w:p w14:paraId="43294E1A" w14:textId="662C64EF" w:rsidR="001D6ADF" w:rsidRDefault="001D6ADF" w:rsidP="00672AAE"/>
    <w:p w14:paraId="582107FA" w14:textId="063BDA3D" w:rsidR="001D6ADF" w:rsidRDefault="001D6ADF" w:rsidP="00672AAE"/>
    <w:p w14:paraId="41301686" w14:textId="6CDCEDA4" w:rsidR="001D6ADF" w:rsidRDefault="001D6ADF" w:rsidP="00672AAE"/>
    <w:p w14:paraId="14E91E3A" w14:textId="40AFCB82" w:rsidR="00EC5702" w:rsidRDefault="00EC5702" w:rsidP="00672AAE"/>
    <w:p w14:paraId="331F1232" w14:textId="4A09C515" w:rsidR="00456288" w:rsidRDefault="00456288" w:rsidP="00672AAE"/>
    <w:p w14:paraId="43F5CB00" w14:textId="0BCAB009" w:rsidR="00456288" w:rsidRDefault="00456288" w:rsidP="00672AAE"/>
    <w:p w14:paraId="0B49ACE7" w14:textId="77777777" w:rsidR="00456288" w:rsidRDefault="00456288" w:rsidP="00672AAE"/>
    <w:p w14:paraId="6B5B0FA2" w14:textId="77777777" w:rsidR="001D6ADF" w:rsidRDefault="001D6ADF" w:rsidP="00672AAE"/>
    <w:tbl>
      <w:tblPr>
        <w:tblStyle w:val="TableGrid0"/>
        <w:tblpPr w:leftFromText="180" w:rightFromText="180" w:vertAnchor="text" w:horzAnchor="margin" w:tblpY="-1"/>
        <w:tblW w:w="9640" w:type="dxa"/>
        <w:tblInd w:w="0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1D6ADF" w:rsidRPr="000E68EA" w14:paraId="67516F02" w14:textId="77777777" w:rsidTr="00AC3456">
        <w:trPr>
          <w:trHeight w:val="319"/>
        </w:trPr>
        <w:tc>
          <w:tcPr>
            <w:tcW w:w="2257" w:type="dxa"/>
          </w:tcPr>
          <w:p w14:paraId="2D8190C7" w14:textId="337B2D32" w:rsidR="001D6ADF" w:rsidRPr="000E68EA" w:rsidRDefault="001D6ADF" w:rsidP="00AC3456">
            <w:pPr>
              <w:rPr>
                <w:rFonts w:ascii="Arial" w:hAnsi="Arial" w:cs="Arial"/>
                <w:lang w:val="en-US"/>
              </w:rPr>
            </w:pPr>
            <w:commentRangeStart w:id="8"/>
            <w:r>
              <w:rPr>
                <w:rFonts w:ascii="Arial" w:hAnsi="Arial" w:cs="Arial"/>
                <w:b/>
                <w:bCs/>
                <w:color w:val="46D7AD"/>
                <w:lang w:val="pt-PT"/>
              </w:rPr>
              <w:t>Recent Projects</w:t>
            </w:r>
            <w:commentRangeEnd w:id="8"/>
            <w:r w:rsidR="00894C8D">
              <w:rPr>
                <w:rStyle w:val="CommentReference"/>
                <w:lang w:val="de-DE"/>
              </w:rPr>
              <w:commentReference w:id="8"/>
            </w:r>
          </w:p>
        </w:tc>
        <w:tc>
          <w:tcPr>
            <w:tcW w:w="284" w:type="dxa"/>
          </w:tcPr>
          <w:p w14:paraId="5E9C00A0" w14:textId="77777777" w:rsidR="001D6ADF" w:rsidRPr="000E68EA" w:rsidRDefault="001D6ADF" w:rsidP="00AC3456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21D0EE44" w14:textId="77777777" w:rsidR="001D6ADF" w:rsidRPr="006A2EC6" w:rsidRDefault="001D6ADF" w:rsidP="00AC3456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1475672E" w14:textId="77777777" w:rsidR="001D6ADF" w:rsidRDefault="001D6ADF" w:rsidP="00672AAE"/>
    <w:tbl>
      <w:tblPr>
        <w:tblStyle w:val="TableGrid0"/>
        <w:tblpPr w:leftFromText="180" w:rightFromText="180" w:vertAnchor="text" w:horzAnchor="margin" w:tblpY="-1"/>
        <w:tblW w:w="9640" w:type="dxa"/>
        <w:tblInd w:w="0" w:type="dxa"/>
        <w:tblLook w:val="0000" w:firstRow="0" w:lastRow="0" w:firstColumn="0" w:lastColumn="0" w:noHBand="0" w:noVBand="0"/>
      </w:tblPr>
      <w:tblGrid>
        <w:gridCol w:w="2257"/>
        <w:gridCol w:w="20"/>
        <w:gridCol w:w="7363"/>
      </w:tblGrid>
      <w:tr w:rsidR="001D6ADF" w:rsidRPr="000E68EA" w14:paraId="6BEBEDBB" w14:textId="77777777" w:rsidTr="00335C52">
        <w:trPr>
          <w:trHeight w:val="319"/>
        </w:trPr>
        <w:tc>
          <w:tcPr>
            <w:tcW w:w="2257" w:type="dxa"/>
          </w:tcPr>
          <w:p w14:paraId="323D7B4E" w14:textId="53E2FE11" w:rsidR="001D6ADF" w:rsidRPr="00EC5702" w:rsidRDefault="00EC5702" w:rsidP="00084628">
            <w:pPr>
              <w:spacing w:before="40"/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</w:pPr>
            <w:r w:rsidRPr="00EC5702"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  <w:t>Project name</w:t>
            </w:r>
            <w:r w:rsidR="001D6ADF" w:rsidRPr="00EC5702"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20" w:type="dxa"/>
          </w:tcPr>
          <w:p w14:paraId="7BB02E88" w14:textId="77777777" w:rsidR="001D6ADF" w:rsidRPr="00EC5702" w:rsidRDefault="001D6ADF" w:rsidP="00084628">
            <w:pPr>
              <w:spacing w:before="40" w:line="276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363" w:type="dxa"/>
          </w:tcPr>
          <w:p w14:paraId="30F61763" w14:textId="42402167" w:rsidR="001D6ADF" w:rsidRPr="00335C52" w:rsidRDefault="00163CCD" w:rsidP="00084628">
            <w:pPr>
              <w:spacing w:before="40" w:line="276" w:lineRule="auto"/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</w:pPr>
            <w:r w:rsidRPr="00335C52">
              <w:rPr>
                <w:rFonts w:ascii="Roboto" w:hAnsi="Roboto"/>
                <w:b/>
                <w:bCs/>
                <w:color w:val="111111"/>
                <w:shd w:val="clear" w:color="auto" w:fill="F7F7F7"/>
              </w:rPr>
              <w:t>A Microservice-based E-Commerce Solution</w:t>
            </w:r>
          </w:p>
        </w:tc>
      </w:tr>
      <w:tr w:rsidR="001D6ADF" w:rsidRPr="000E68EA" w14:paraId="15E86B7E" w14:textId="77777777" w:rsidTr="00335C52">
        <w:trPr>
          <w:trHeight w:val="319"/>
        </w:trPr>
        <w:tc>
          <w:tcPr>
            <w:tcW w:w="2257" w:type="dxa"/>
          </w:tcPr>
          <w:p w14:paraId="550C04AF" w14:textId="77777777" w:rsidR="001D6ADF" w:rsidRPr="00BA0D4A" w:rsidRDefault="001D6ADF" w:rsidP="00084628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Client</w:t>
            </w:r>
          </w:p>
        </w:tc>
        <w:tc>
          <w:tcPr>
            <w:tcW w:w="20" w:type="dxa"/>
          </w:tcPr>
          <w:p w14:paraId="491CA130" w14:textId="77777777" w:rsidR="001D6ADF" w:rsidRPr="000E68EA" w:rsidRDefault="001D6ADF" w:rsidP="00084628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363" w:type="dxa"/>
          </w:tcPr>
          <w:p w14:paraId="6A6092B0" w14:textId="71A14371" w:rsidR="001D6ADF" w:rsidRPr="00AA59E5" w:rsidRDefault="0026082F" w:rsidP="00084628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N</w:t>
            </w:r>
            <w:r w:rsidR="008515A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agarro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</w:t>
            </w:r>
            <w:commentRangeStart w:id="9"/>
            <w:commentRangeEnd w:id="9"/>
            <w:r w:rsidR="00235DA3">
              <w:rPr>
                <w:rStyle w:val="CommentReference"/>
                <w:lang w:val="de-DE"/>
              </w:rPr>
              <w:commentReference w:id="9"/>
            </w:r>
          </w:p>
        </w:tc>
      </w:tr>
      <w:tr w:rsidR="00084628" w:rsidRPr="000E68EA" w14:paraId="0F6B52EA" w14:textId="77777777" w:rsidTr="00335C52">
        <w:trPr>
          <w:trHeight w:val="319"/>
        </w:trPr>
        <w:tc>
          <w:tcPr>
            <w:tcW w:w="2257" w:type="dxa"/>
          </w:tcPr>
          <w:p w14:paraId="5B553134" w14:textId="388260D5" w:rsidR="00084628" w:rsidRPr="00BA0D4A" w:rsidRDefault="00084628" w:rsidP="00084628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Duration</w:t>
            </w:r>
          </w:p>
        </w:tc>
        <w:tc>
          <w:tcPr>
            <w:tcW w:w="20" w:type="dxa"/>
          </w:tcPr>
          <w:p w14:paraId="6E4D6FA1" w14:textId="77777777" w:rsidR="00084628" w:rsidRPr="000E68EA" w:rsidRDefault="00084628" w:rsidP="00084628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363" w:type="dxa"/>
          </w:tcPr>
          <w:p w14:paraId="2BC0683A" w14:textId="006E9587" w:rsidR="00084628" w:rsidRPr="00AA59E5" w:rsidRDefault="000D181A" w:rsidP="00084628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Jan</w:t>
            </w:r>
            <w:r w:rsidR="00836D8E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2024-Fab-2024</w:t>
            </w:r>
          </w:p>
        </w:tc>
      </w:tr>
      <w:tr w:rsidR="001D6ADF" w:rsidRPr="000E68EA" w14:paraId="339696BB" w14:textId="77777777" w:rsidTr="00335C52">
        <w:trPr>
          <w:trHeight w:val="319"/>
        </w:trPr>
        <w:tc>
          <w:tcPr>
            <w:tcW w:w="2257" w:type="dxa"/>
          </w:tcPr>
          <w:p w14:paraId="1070766D" w14:textId="77777777" w:rsidR="001D6ADF" w:rsidRPr="00BA0D4A" w:rsidRDefault="001D6ADF" w:rsidP="00084628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commentRangeStart w:id="10"/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Description</w:t>
            </w:r>
            <w:commentRangeEnd w:id="10"/>
            <w:r w:rsidR="00A86CD1">
              <w:rPr>
                <w:rStyle w:val="CommentReference"/>
                <w:lang w:val="de-DE"/>
              </w:rPr>
              <w:commentReference w:id="10"/>
            </w:r>
          </w:p>
        </w:tc>
        <w:tc>
          <w:tcPr>
            <w:tcW w:w="20" w:type="dxa"/>
          </w:tcPr>
          <w:p w14:paraId="457BE92C" w14:textId="77777777" w:rsidR="001D6ADF" w:rsidRPr="00335C52" w:rsidRDefault="001D6ADF" w:rsidP="00084628">
            <w:pPr>
              <w:spacing w:before="40" w:line="276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363" w:type="dxa"/>
          </w:tcPr>
          <w:p w14:paraId="64A6CB7F" w14:textId="00AFFA2C" w:rsidR="001D6ADF" w:rsidRPr="00335C52" w:rsidRDefault="00E426C4" w:rsidP="00084628">
            <w:pPr>
              <w:spacing w:before="40" w:line="276" w:lineRule="auto"/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</w:pPr>
            <w:commentRangeStart w:id="11"/>
            <w:r w:rsidRPr="00335C52"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</w:rPr>
              <w:t>D</w:t>
            </w:r>
            <w:r w:rsidR="008C289E" w:rsidRPr="00335C52"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</w:rPr>
              <w:t>eve</w:t>
            </w:r>
            <w:r w:rsidR="000615DC" w:rsidRPr="00335C52"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</w:rPr>
              <w:t>loped A</w:t>
            </w:r>
            <w:r w:rsidR="00C456BB" w:rsidRPr="00335C52">
              <w:rPr>
                <w:rFonts w:asciiTheme="minorHAnsi" w:hAnsiTheme="minorHAnsi" w:cstheme="minorHAnsi"/>
                <w:sz w:val="20"/>
                <w:szCs w:val="20"/>
              </w:rPr>
              <w:t xml:space="preserve"> 'Seamless Retail' project—a cutting-edge E-Commerce app designed to transform online shopping. Developed in just two months, it uses </w:t>
            </w:r>
            <w:r w:rsidR="00BA1A8D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C456BB" w:rsidRPr="00335C5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icroservices</w:t>
            </w:r>
            <w:r w:rsidR="00C456BB" w:rsidRPr="00335C52">
              <w:rPr>
                <w:rFonts w:asciiTheme="minorHAnsi" w:hAnsiTheme="minorHAnsi" w:cstheme="minorHAnsi"/>
                <w:sz w:val="20"/>
                <w:szCs w:val="20"/>
              </w:rPr>
              <w:t xml:space="preserve"> to scale, adapt, and seamlessly integrate various retail services</w:t>
            </w:r>
            <w:r w:rsidR="001D6ADF" w:rsidRPr="00335C5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.</w:t>
            </w:r>
            <w:commentRangeEnd w:id="11"/>
            <w:r w:rsidR="00A65EC1" w:rsidRPr="00335C5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commentReference w:id="11"/>
            </w:r>
            <w:r w:rsidR="0022293B" w:rsidRPr="00335C52"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 xml:space="preserve">  </w:t>
            </w:r>
          </w:p>
          <w:p w14:paraId="3DAD11F4" w14:textId="6AEC1219" w:rsidR="0022293B" w:rsidRPr="00335C52" w:rsidRDefault="0022293B" w:rsidP="0022293B">
            <w:pPr>
              <w:spacing w:before="40" w:line="276" w:lineRule="auto"/>
              <w:rPr>
                <w:b/>
                <w:bCs/>
                <w:szCs w:val="20"/>
              </w:rPr>
            </w:pPr>
          </w:p>
        </w:tc>
      </w:tr>
      <w:tr w:rsidR="001D6ADF" w:rsidRPr="000E68EA" w14:paraId="47D00D6D" w14:textId="77777777" w:rsidTr="00335C52">
        <w:trPr>
          <w:trHeight w:val="319"/>
        </w:trPr>
        <w:tc>
          <w:tcPr>
            <w:tcW w:w="2257" w:type="dxa"/>
          </w:tcPr>
          <w:p w14:paraId="33215CA6" w14:textId="77777777" w:rsidR="001D6ADF" w:rsidRPr="00BA0D4A" w:rsidRDefault="001D6ADF" w:rsidP="00084628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commentRangeStart w:id="12"/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Technology Stack</w:t>
            </w:r>
            <w:commentRangeEnd w:id="12"/>
            <w:r w:rsidR="00A65EC1">
              <w:rPr>
                <w:rStyle w:val="CommentReference"/>
                <w:lang w:val="de-DE"/>
              </w:rPr>
              <w:commentReference w:id="12"/>
            </w:r>
          </w:p>
        </w:tc>
        <w:tc>
          <w:tcPr>
            <w:tcW w:w="20" w:type="dxa"/>
          </w:tcPr>
          <w:p w14:paraId="21EC288B" w14:textId="77777777" w:rsidR="001D6ADF" w:rsidRPr="000E68EA" w:rsidRDefault="001D6ADF" w:rsidP="00084628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363" w:type="dxa"/>
          </w:tcPr>
          <w:p w14:paraId="7BDC26F9" w14:textId="243217AC" w:rsidR="001D6ADF" w:rsidRPr="00AA59E5" w:rsidRDefault="00CE0726" w:rsidP="00084628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React Js</w:t>
            </w:r>
            <w:r w:rsidR="00BA1A8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.</w:t>
            </w:r>
            <w:r w:rsidR="00E02A90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Net, Eureka, Ocelot,</w:t>
            </w:r>
            <w:r w:rsidR="008E7092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SonarQube, Artifactory, Docker, Container </w:t>
            </w:r>
            <w:r w:rsidR="004A7D40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Orchestrations,</w:t>
            </w:r>
            <w:r w:rsidR="004A7D40" w:rsidRPr="00AA59E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</w:t>
            </w:r>
            <w:r w:rsidR="00687EE1" w:rsidRPr="00AA59E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Jenkins</w:t>
            </w:r>
            <w:r w:rsidR="00687EE1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, RabbitMQ</w:t>
            </w:r>
            <w:r w:rsidR="007D208F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, NLog, Exceptional Handling</w:t>
            </w:r>
          </w:p>
        </w:tc>
      </w:tr>
      <w:tr w:rsidR="001D6ADF" w:rsidRPr="000E68EA" w14:paraId="71DEEFEC" w14:textId="77777777" w:rsidTr="00335C52">
        <w:trPr>
          <w:trHeight w:val="319"/>
        </w:trPr>
        <w:tc>
          <w:tcPr>
            <w:tcW w:w="2257" w:type="dxa"/>
          </w:tcPr>
          <w:p w14:paraId="139FE8E4" w14:textId="77777777" w:rsidR="001D6ADF" w:rsidRPr="00BA0D4A" w:rsidRDefault="001D6ADF" w:rsidP="00084628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commentRangeStart w:id="13"/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Responsibilities</w:t>
            </w:r>
            <w:commentRangeEnd w:id="13"/>
            <w:r w:rsidR="00A65EC1">
              <w:rPr>
                <w:rStyle w:val="CommentReference"/>
                <w:lang w:val="de-DE"/>
              </w:rPr>
              <w:commentReference w:id="13"/>
            </w:r>
          </w:p>
        </w:tc>
        <w:tc>
          <w:tcPr>
            <w:tcW w:w="20" w:type="dxa"/>
          </w:tcPr>
          <w:p w14:paraId="78B62195" w14:textId="77777777" w:rsidR="001D6ADF" w:rsidRPr="000E68EA" w:rsidRDefault="001D6ADF" w:rsidP="00084628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363" w:type="dxa"/>
          </w:tcPr>
          <w:p w14:paraId="7E367519" w14:textId="0BD1AEC3" w:rsidR="00235DA3" w:rsidRPr="00CA65D0" w:rsidRDefault="006E71A9" w:rsidP="00235DA3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CA65D0">
              <w:rPr>
                <w:rFonts w:asciiTheme="minorHAnsi" w:hAnsiTheme="minorHAnsi" w:cstheme="minorHAnsi"/>
                <w:sz w:val="20"/>
                <w:szCs w:val="20"/>
              </w:rPr>
              <w:t>Developed new features and maintained existing functionalities using React JS and .Net within the 'Seamless Retail' project, ensuring seamless integration and scalability with Microservices architecture</w:t>
            </w:r>
          </w:p>
          <w:p w14:paraId="0A373101" w14:textId="7A740228" w:rsidR="00235DA3" w:rsidRPr="00AD5E86" w:rsidRDefault="00AD5E86" w:rsidP="00235DA3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AD5E86">
              <w:rPr>
                <w:rFonts w:asciiTheme="minorHAnsi" w:hAnsiTheme="minorHAnsi" w:cstheme="minorHAnsi"/>
                <w:sz w:val="20"/>
                <w:szCs w:val="20"/>
              </w:rPr>
              <w:t>Led the migration efforts to upgrade features, leveraging technologies like Eureka, Ocelot, and Docker for streamlined performance and compatibility</w:t>
            </w:r>
          </w:p>
          <w:p w14:paraId="025F9CA7" w14:textId="1755C182" w:rsidR="00235DA3" w:rsidRPr="0044098D" w:rsidRDefault="0044098D" w:rsidP="00235DA3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44098D">
              <w:rPr>
                <w:rFonts w:asciiTheme="minorHAnsi" w:hAnsiTheme="minorHAnsi" w:cstheme="minorHAnsi"/>
                <w:sz w:val="20"/>
                <w:szCs w:val="20"/>
              </w:rPr>
              <w:t>Designed intuitive user interfaces (UI) that effectively integrated services such as RabbitMQ and Jenkins, optimizing performance and enhancing user experience</w:t>
            </w:r>
          </w:p>
          <w:p w14:paraId="2909695E" w14:textId="453282B7" w:rsidR="00235DA3" w:rsidRPr="005D1F3D" w:rsidRDefault="005D1F3D" w:rsidP="00235DA3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5D1F3D">
              <w:rPr>
                <w:rFonts w:asciiTheme="minorHAnsi" w:hAnsiTheme="minorHAnsi" w:cstheme="minorHAnsi"/>
                <w:sz w:val="20"/>
                <w:szCs w:val="20"/>
              </w:rPr>
              <w:t>Spearheaded build generation across multiple environments using Jenkins, and performed administrative tasks like code merging and peer code reviews using SonarQube and Artifactory</w:t>
            </w:r>
          </w:p>
          <w:p w14:paraId="691C058D" w14:textId="5381FF83" w:rsidR="00235DA3" w:rsidRPr="008A1447" w:rsidRDefault="008A1447" w:rsidP="00235DA3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8A1447">
              <w:rPr>
                <w:rFonts w:asciiTheme="minorHAnsi" w:hAnsiTheme="minorHAnsi" w:cstheme="minorHAnsi"/>
                <w:sz w:val="20"/>
                <w:szCs w:val="20"/>
              </w:rPr>
              <w:t>Proactively identified and resolved issues discovered during Jenkins testing, ensuring smooth deployment and functionality across all stages of development, thereby maintaining high standards of quality assurance</w:t>
            </w:r>
          </w:p>
          <w:p w14:paraId="431403B4" w14:textId="36EB0AE8" w:rsidR="001D6ADF" w:rsidRPr="00F9386B" w:rsidRDefault="00F9386B" w:rsidP="00F9386B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F9386B">
              <w:rPr>
                <w:rFonts w:asciiTheme="minorHAnsi" w:hAnsiTheme="minorHAnsi" w:cstheme="minorHAnsi"/>
                <w:sz w:val="20"/>
                <w:szCs w:val="20"/>
              </w:rPr>
              <w:t>Developed comprehensive unit test cases for components and services, utilizing best practices to maintain high code quality and reliability throughout the project lifecycle</w:t>
            </w:r>
          </w:p>
        </w:tc>
      </w:tr>
    </w:tbl>
    <w:p w14:paraId="342B7953" w14:textId="02DA2C7D" w:rsidR="001D6ADF" w:rsidRDefault="001D6ADF" w:rsidP="00672AAE"/>
    <w:p w14:paraId="520B25CD" w14:textId="77777777" w:rsidR="00C00AE8" w:rsidRDefault="00C00AE8" w:rsidP="00672AAE"/>
    <w:p w14:paraId="3011B81A" w14:textId="77777777" w:rsidR="00C00AE8" w:rsidRDefault="00C00AE8" w:rsidP="00672AAE"/>
    <w:p w14:paraId="5424AC31" w14:textId="77777777" w:rsidR="00C00AE8" w:rsidRDefault="00C00AE8" w:rsidP="00672AAE"/>
    <w:p w14:paraId="6C6DB15F" w14:textId="77777777" w:rsidR="00C00AE8" w:rsidRDefault="00C00AE8" w:rsidP="00672AAE"/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EC5702" w:rsidRPr="00AA59E5" w14:paraId="58DF7651" w14:textId="77777777" w:rsidTr="00AC3456">
        <w:trPr>
          <w:trHeight w:val="319"/>
        </w:trPr>
        <w:tc>
          <w:tcPr>
            <w:tcW w:w="2257" w:type="dxa"/>
          </w:tcPr>
          <w:p w14:paraId="788DE648" w14:textId="42B8CE0A" w:rsidR="00EC5702" w:rsidRPr="00EC5702" w:rsidRDefault="00DC3985" w:rsidP="00084628">
            <w:pPr>
              <w:spacing w:before="40"/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  <w:t>Project Name</w:t>
            </w:r>
          </w:p>
        </w:tc>
        <w:tc>
          <w:tcPr>
            <w:tcW w:w="284" w:type="dxa"/>
          </w:tcPr>
          <w:p w14:paraId="76C84B3E" w14:textId="72F1E53A" w:rsidR="00EC5702" w:rsidRPr="00860017" w:rsidRDefault="006D109F" w:rsidP="00084628">
            <w:pPr>
              <w:spacing w:before="40" w:line="276" w:lineRule="auto"/>
              <w:rPr>
                <w:rFonts w:ascii="Arial" w:hAnsi="Arial" w:cs="Arial"/>
                <w:b/>
                <w:bCs/>
                <w:lang w:val="en-US"/>
              </w:rPr>
            </w:pPr>
            <w:r w:rsidRPr="00860017">
              <w:rPr>
                <w:rFonts w:ascii="Arial" w:hAnsi="Arial" w:cs="Arial"/>
                <w:b/>
                <w:bCs/>
                <w:lang w:val="en-US"/>
              </w:rPr>
              <w:t xml:space="preserve">      </w:t>
            </w:r>
          </w:p>
        </w:tc>
        <w:tc>
          <w:tcPr>
            <w:tcW w:w="7099" w:type="dxa"/>
          </w:tcPr>
          <w:p w14:paraId="7CFB89B9" w14:textId="20B3ADD7" w:rsidR="00EC5702" w:rsidRPr="00860017" w:rsidRDefault="00A36DA8" w:rsidP="00084628">
            <w:pPr>
              <w:spacing w:before="40" w:line="276" w:lineRule="auto"/>
              <w:rPr>
                <w:rFonts w:ascii="Roboto" w:hAnsi="Roboto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</w:pPr>
            <w:r w:rsidRPr="00860017">
              <w:rPr>
                <w:rFonts w:ascii="Roboto" w:hAnsi="Roboto"/>
                <w:b/>
                <w:bCs/>
              </w:rPr>
              <w:t xml:space="preserve">Deployed Java-Based Application on Kubernetes Cluster Using </w:t>
            </w:r>
            <w:r w:rsidR="00860017" w:rsidRPr="00860017">
              <w:rPr>
                <w:rFonts w:ascii="Roboto" w:hAnsi="Roboto"/>
                <w:b/>
                <w:bCs/>
              </w:rPr>
              <w:t>On-Premises</w:t>
            </w:r>
            <w:r w:rsidRPr="00860017">
              <w:rPr>
                <w:rFonts w:ascii="Roboto" w:hAnsi="Roboto"/>
                <w:b/>
                <w:bCs/>
              </w:rPr>
              <w:t xml:space="preserve"> Infrastructure</w:t>
            </w:r>
          </w:p>
        </w:tc>
      </w:tr>
      <w:tr w:rsidR="00EC5702" w:rsidRPr="00AA59E5" w14:paraId="2BB835D9" w14:textId="77777777" w:rsidTr="00AC3456">
        <w:trPr>
          <w:trHeight w:val="319"/>
        </w:trPr>
        <w:tc>
          <w:tcPr>
            <w:tcW w:w="2257" w:type="dxa"/>
          </w:tcPr>
          <w:p w14:paraId="0FCAE1DD" w14:textId="25865BB9" w:rsidR="00EC5702" w:rsidRPr="00BA0D4A" w:rsidRDefault="00DC3985" w:rsidP="00084628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Client</w:t>
            </w:r>
          </w:p>
        </w:tc>
        <w:tc>
          <w:tcPr>
            <w:tcW w:w="284" w:type="dxa"/>
          </w:tcPr>
          <w:p w14:paraId="754785FE" w14:textId="77777777" w:rsidR="00EC5702" w:rsidRPr="000E68EA" w:rsidRDefault="00EC5702" w:rsidP="00084628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53EC4FA4" w14:textId="790B4793" w:rsidR="00EC5702" w:rsidRPr="00AA59E5" w:rsidRDefault="00DC3985" w:rsidP="00084628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Nagarro</w:t>
            </w:r>
          </w:p>
        </w:tc>
      </w:tr>
      <w:tr w:rsidR="00084628" w:rsidRPr="00AA59E5" w14:paraId="49C2175C" w14:textId="77777777" w:rsidTr="00AC3456">
        <w:trPr>
          <w:trHeight w:val="319"/>
        </w:trPr>
        <w:tc>
          <w:tcPr>
            <w:tcW w:w="2257" w:type="dxa"/>
          </w:tcPr>
          <w:p w14:paraId="04EE9648" w14:textId="2917381C" w:rsidR="00084628" w:rsidRPr="00BA0D4A" w:rsidRDefault="00084628" w:rsidP="00084628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Duration</w:t>
            </w:r>
          </w:p>
        </w:tc>
        <w:tc>
          <w:tcPr>
            <w:tcW w:w="284" w:type="dxa"/>
          </w:tcPr>
          <w:p w14:paraId="5007F078" w14:textId="77777777" w:rsidR="00084628" w:rsidRPr="000E68EA" w:rsidRDefault="00084628" w:rsidP="00084628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5BA0FACB" w14:textId="13272BAD" w:rsidR="00084628" w:rsidRPr="00AC36C5" w:rsidRDefault="00CF2F6A" w:rsidP="00084628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May 2024-June 2024</w:t>
            </w:r>
          </w:p>
        </w:tc>
      </w:tr>
      <w:tr w:rsidR="00EC5702" w:rsidRPr="00AA59E5" w14:paraId="19426E97" w14:textId="77777777" w:rsidTr="00AC3456">
        <w:trPr>
          <w:trHeight w:val="319"/>
        </w:trPr>
        <w:tc>
          <w:tcPr>
            <w:tcW w:w="2257" w:type="dxa"/>
          </w:tcPr>
          <w:p w14:paraId="54F6958E" w14:textId="77777777" w:rsidR="00EC5702" w:rsidRPr="00BA0D4A" w:rsidRDefault="00EC5702" w:rsidP="00084628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Description</w:t>
            </w:r>
          </w:p>
        </w:tc>
        <w:tc>
          <w:tcPr>
            <w:tcW w:w="284" w:type="dxa"/>
          </w:tcPr>
          <w:p w14:paraId="12D44C9E" w14:textId="77777777" w:rsidR="00EC5702" w:rsidRPr="0011370F" w:rsidRDefault="00EC5702" w:rsidP="00084628">
            <w:pPr>
              <w:spacing w:before="4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7099" w:type="dxa"/>
          </w:tcPr>
          <w:p w14:paraId="4F267B49" w14:textId="78DDDD83" w:rsidR="0011370F" w:rsidRPr="0011370F" w:rsidRDefault="0011370F" w:rsidP="0011370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In this project,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I successfully deployed a Java-based application on a Kubernetes cluster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 using on-premises infrastructure. Utilizing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Helm charts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 for 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lastRenderedPageBreak/>
              <w:t xml:space="preserve">streamlined deployment, I orchestrated the setup and configuration of Kubernetes using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VirtualBox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 and managed the entire process through a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Jenkins pipeline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. Additionally,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I implemented Prometheus and Grafana for monitoring and visualization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 of metrics across the Kubernetes cluster, and set up the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ELK (Elasticsearch, Logstash, Kibana) stack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 for centralized logging and analysis of application logs. These monitoring and logging solutions were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automated through Jenkins pipelines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, ensuring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consistency and reliability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 in deployment and configuration.</w:t>
            </w:r>
          </w:p>
          <w:p w14:paraId="12546C1A" w14:textId="77777777" w:rsidR="0011370F" w:rsidRPr="0011370F" w:rsidRDefault="0011370F" w:rsidP="0011370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To ensure seamless operation of the Kubernetes cluster,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I had to enable communication between the master node and worker nodes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. This involved configuring network settings, such as establishing proper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firewall rules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 and ensuring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network connectivity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, to facilitate communication and data exchange across all nodes within the cluster.</w:t>
            </w:r>
          </w:p>
          <w:p w14:paraId="4BC3D273" w14:textId="77777777" w:rsidR="0011370F" w:rsidRPr="0011370F" w:rsidRDefault="0011370F" w:rsidP="0011370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Moreover,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I integrated Artifactory into the CI/CD pipeline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 to upload the artifact (such as a WAR file) generated from the Java-based application. This artifact was stored in Artifactory and then pulled from Artifactory during the build process to create a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Docker image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 xml:space="preserve">. The Docker image was subsequently passed as an argument in the </w:t>
            </w:r>
            <w:r w:rsidRPr="0011370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Helm command for deployment</w:t>
            </w:r>
            <w:r w:rsidRPr="0011370F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, ensuring a seamless and automated deployment workflow</w:t>
            </w:r>
          </w:p>
          <w:p w14:paraId="758C0FAE" w14:textId="13FEAEF1" w:rsidR="00EC5702" w:rsidRPr="0011370F" w:rsidRDefault="00EC5702" w:rsidP="00084628">
            <w:pPr>
              <w:spacing w:before="40" w:line="276" w:lineRule="auto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</w:rPr>
            </w:pPr>
          </w:p>
        </w:tc>
      </w:tr>
      <w:tr w:rsidR="00EC5702" w:rsidRPr="00AA59E5" w14:paraId="3D797A19" w14:textId="77777777" w:rsidTr="00AC3456">
        <w:trPr>
          <w:trHeight w:val="319"/>
        </w:trPr>
        <w:tc>
          <w:tcPr>
            <w:tcW w:w="2257" w:type="dxa"/>
          </w:tcPr>
          <w:p w14:paraId="24994B62" w14:textId="77777777" w:rsidR="00EC5702" w:rsidRPr="00BA0D4A" w:rsidRDefault="00EC5702" w:rsidP="00084628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lastRenderedPageBreak/>
              <w:t>Technology Stack</w:t>
            </w:r>
          </w:p>
        </w:tc>
        <w:tc>
          <w:tcPr>
            <w:tcW w:w="284" w:type="dxa"/>
          </w:tcPr>
          <w:p w14:paraId="27EDAEBE" w14:textId="77777777" w:rsidR="00EC5702" w:rsidRPr="000E68EA" w:rsidRDefault="00EC5702" w:rsidP="00084628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64557514" w14:textId="0F0FED5A" w:rsidR="00EC5702" w:rsidRPr="00AA59E5" w:rsidRDefault="00354A5E" w:rsidP="00084628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Spring</w:t>
            </w:r>
            <w:r w:rsidR="007800B8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Boot, </w:t>
            </w:r>
            <w:r w:rsidR="002D0A60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Helm Chart, Kubernetes, Kubeadm, Kubectl, Kubelet</w:t>
            </w:r>
            <w:r w:rsidR="00DB2045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, ELK, Prometheus-Grafana, Ansible,</w:t>
            </w:r>
            <w:r w:rsidR="00004031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Docker, Eclipse, GitOps, Git</w:t>
            </w:r>
            <w:r w:rsidR="00AF0BF0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Lab, DNS, Virtualization</w:t>
            </w:r>
            <w:r w:rsidR="008F39A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,</w:t>
            </w:r>
            <w:r w:rsidR="00195B26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CNI</w:t>
            </w:r>
            <w:r w:rsidR="00131639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, Maven</w:t>
            </w:r>
          </w:p>
        </w:tc>
      </w:tr>
      <w:tr w:rsidR="00EC5702" w:rsidRPr="00407939" w14:paraId="6B5854C9" w14:textId="77777777" w:rsidTr="00AC3456">
        <w:trPr>
          <w:trHeight w:val="319"/>
        </w:trPr>
        <w:tc>
          <w:tcPr>
            <w:tcW w:w="2257" w:type="dxa"/>
          </w:tcPr>
          <w:p w14:paraId="784DF841" w14:textId="77777777" w:rsidR="00EC5702" w:rsidRPr="00BA0D4A" w:rsidRDefault="00EC5702" w:rsidP="00084628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Responsibilities</w:t>
            </w:r>
          </w:p>
        </w:tc>
        <w:tc>
          <w:tcPr>
            <w:tcW w:w="284" w:type="dxa"/>
          </w:tcPr>
          <w:p w14:paraId="6239DA62" w14:textId="77777777" w:rsidR="00EC5702" w:rsidRPr="000E68EA" w:rsidRDefault="00EC5702" w:rsidP="00084628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316DD3EC" w14:textId="15F9580A" w:rsidR="00235DA3" w:rsidRPr="002205E5" w:rsidRDefault="002205E5" w:rsidP="00235DA3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2205E5">
              <w:rPr>
                <w:rFonts w:asciiTheme="minorHAnsi" w:hAnsiTheme="minorHAnsi" w:cstheme="minorHAnsi"/>
                <w:sz w:val="20"/>
                <w:szCs w:val="20"/>
              </w:rPr>
              <w:t>Integrating Artifactory into the CI/CD pipeline to upload artifacts (e.g., WAR files) generated by the Java-based application</w:t>
            </w:r>
          </w:p>
          <w:p w14:paraId="1360C82A" w14:textId="59A82CA3" w:rsidR="002205E5" w:rsidRPr="006F49B1" w:rsidRDefault="006F49B1" w:rsidP="00235DA3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6F49B1">
              <w:rPr>
                <w:rFonts w:asciiTheme="minorHAnsi" w:hAnsiTheme="minorHAnsi" w:cstheme="minorHAnsi"/>
                <w:sz w:val="20"/>
                <w:szCs w:val="20"/>
              </w:rPr>
              <w:t>Pulling artifacts from Artifactory to build Docker images and passing these images as arguments in Helm commands for deployment</w:t>
            </w:r>
          </w:p>
          <w:p w14:paraId="5D67C565" w14:textId="2F44C2DC" w:rsidR="00235DA3" w:rsidRPr="00926BA2" w:rsidRDefault="00926BA2" w:rsidP="00235DA3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926BA2">
              <w:rPr>
                <w:rFonts w:asciiTheme="minorHAnsi" w:hAnsiTheme="minorHAnsi" w:cstheme="minorHAnsi"/>
                <w:sz w:val="20"/>
                <w:szCs w:val="20"/>
              </w:rPr>
              <w:t>Writing comprehensive unit tests to verify the functionality and reliability of all services within the application</w:t>
            </w:r>
          </w:p>
          <w:p w14:paraId="710CAA86" w14:textId="21B07206" w:rsidR="00235DA3" w:rsidRPr="00BF674C" w:rsidRDefault="00223C9D" w:rsidP="00235DA3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BF674C">
              <w:rPr>
                <w:rFonts w:asciiTheme="minorHAnsi" w:hAnsiTheme="minorHAnsi" w:cstheme="minorHAnsi"/>
                <w:sz w:val="20"/>
                <w:szCs w:val="20"/>
              </w:rPr>
              <w:t>Orchestrating the setup and configuration of Kubernetes on-premise infrastructure using VirtualBox</w:t>
            </w:r>
          </w:p>
          <w:p w14:paraId="0DF6DA08" w14:textId="04620E4E" w:rsidR="00235DA3" w:rsidRPr="006D4C1D" w:rsidRDefault="006D4C1D" w:rsidP="00235DA3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6D4C1D">
              <w:rPr>
                <w:rFonts w:asciiTheme="minorHAnsi" w:hAnsiTheme="minorHAnsi" w:cstheme="minorHAnsi"/>
                <w:sz w:val="20"/>
                <w:szCs w:val="20"/>
              </w:rPr>
              <w:t>Deploying Prometheus and Grafana using Helm charts to monitor and visualize metrics across the Kubernetes cluster</w:t>
            </w:r>
          </w:p>
          <w:p w14:paraId="5217286A" w14:textId="3CD9212E" w:rsidR="00235DA3" w:rsidRPr="008D06AD" w:rsidRDefault="008D06AD" w:rsidP="00235DA3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8D06AD">
              <w:rPr>
                <w:rFonts w:asciiTheme="minorHAnsi" w:hAnsiTheme="minorHAnsi" w:cstheme="minorHAnsi"/>
                <w:sz w:val="20"/>
                <w:szCs w:val="20"/>
              </w:rPr>
              <w:t>Setting up the ELK stack for centralized logging and analysis of application logs</w:t>
            </w:r>
          </w:p>
          <w:p w14:paraId="658646D5" w14:textId="17E7277D" w:rsidR="00EC5702" w:rsidRPr="00C35E86" w:rsidRDefault="00C35E86" w:rsidP="00235DA3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C35E86">
              <w:rPr>
                <w:rFonts w:asciiTheme="minorHAnsi" w:hAnsiTheme="minorHAnsi" w:cstheme="minorHAnsi"/>
                <w:sz w:val="20"/>
                <w:szCs w:val="20"/>
              </w:rPr>
              <w:t>Managing the entire deployment process of the Java-based application and associated stacks through Jenkins pipelines, ensuring seamless integration and continuous delivery</w:t>
            </w:r>
          </w:p>
        </w:tc>
      </w:tr>
    </w:tbl>
    <w:p w14:paraId="06E967E4" w14:textId="2C01CF7F" w:rsidR="001D6ADF" w:rsidRDefault="001D6ADF" w:rsidP="00672AAE"/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258"/>
        <w:gridCol w:w="7125"/>
      </w:tblGrid>
      <w:tr w:rsidR="005B4A1D" w:rsidRPr="00AA59E5" w14:paraId="6DD31084" w14:textId="77777777" w:rsidTr="000571FF">
        <w:trPr>
          <w:trHeight w:val="319"/>
        </w:trPr>
        <w:tc>
          <w:tcPr>
            <w:tcW w:w="2257" w:type="dxa"/>
          </w:tcPr>
          <w:p w14:paraId="04129C04" w14:textId="7BB06B84" w:rsidR="005B4A1D" w:rsidRPr="00EC5702" w:rsidRDefault="005B4A1D" w:rsidP="00AC3456">
            <w:pPr>
              <w:spacing w:before="40"/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</w:pPr>
            <w:r w:rsidRPr="00EC5702"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  <w:t>Project name</w:t>
            </w:r>
            <w:r w:rsidR="00694162"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  <w:t xml:space="preserve">                   </w:t>
            </w:r>
          </w:p>
        </w:tc>
        <w:tc>
          <w:tcPr>
            <w:tcW w:w="258" w:type="dxa"/>
          </w:tcPr>
          <w:p w14:paraId="58F7F448" w14:textId="77777777" w:rsidR="005B4A1D" w:rsidRPr="00EC5702" w:rsidRDefault="005B4A1D" w:rsidP="00AC3456">
            <w:pPr>
              <w:spacing w:before="40" w:line="276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125" w:type="dxa"/>
          </w:tcPr>
          <w:p w14:paraId="3B635C27" w14:textId="52086002" w:rsidR="005B4A1D" w:rsidRPr="00EC5702" w:rsidRDefault="004A0DF5" w:rsidP="00AC3456">
            <w:pPr>
              <w:spacing w:before="40" w:line="276" w:lineRule="auto"/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</w:pPr>
            <w:r w:rsidRPr="00EF3F5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Deployed Java-Based Application </w:t>
            </w:r>
            <w:r w:rsidR="00B235BE" w:rsidRPr="00EF3F5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on</w:t>
            </w:r>
            <w:r w:rsidR="00BD51C9" w:rsidRPr="00EF3F5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Azure Cloud </w:t>
            </w:r>
            <w:r w:rsidR="00BF596E" w:rsidRPr="00EF3F5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with</w:t>
            </w:r>
            <w:r w:rsidR="00BD51C9" w:rsidRPr="00EF3F5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Terraform </w:t>
            </w:r>
            <w:r w:rsidR="00D73894" w:rsidRPr="00EF3F5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and</w:t>
            </w:r>
            <w:r w:rsidR="00BD51C9" w:rsidRPr="00EF3F5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Ansible</w:t>
            </w:r>
            <w:r w:rsidR="00E84756" w:rsidRPr="00EF3F5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BF596E" w:rsidRPr="00EF3F5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via</w:t>
            </w:r>
            <w:r w:rsidR="00E84756" w:rsidRPr="00EF3F5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Azure DevOps</w:t>
            </w:r>
          </w:p>
        </w:tc>
      </w:tr>
      <w:tr w:rsidR="005B4A1D" w:rsidRPr="00AA59E5" w14:paraId="5F7801B1" w14:textId="77777777" w:rsidTr="000571FF">
        <w:trPr>
          <w:trHeight w:val="319"/>
        </w:trPr>
        <w:tc>
          <w:tcPr>
            <w:tcW w:w="2257" w:type="dxa"/>
          </w:tcPr>
          <w:p w14:paraId="552D9BAD" w14:textId="77777777" w:rsidR="005B4A1D" w:rsidRPr="00BA0D4A" w:rsidRDefault="005B4A1D" w:rsidP="00AC3456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Client</w:t>
            </w:r>
          </w:p>
        </w:tc>
        <w:tc>
          <w:tcPr>
            <w:tcW w:w="258" w:type="dxa"/>
          </w:tcPr>
          <w:p w14:paraId="51BA2246" w14:textId="77777777" w:rsidR="005B4A1D" w:rsidRPr="000E68EA" w:rsidRDefault="005B4A1D" w:rsidP="00AC3456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125" w:type="dxa"/>
          </w:tcPr>
          <w:p w14:paraId="6CC1BCE1" w14:textId="5860527F" w:rsidR="005B4A1D" w:rsidRPr="00AA59E5" w:rsidRDefault="00BF596E" w:rsidP="00AC3456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US"/>
              </w:rPr>
              <w:t>Nagarro</w:t>
            </w:r>
          </w:p>
        </w:tc>
      </w:tr>
      <w:tr w:rsidR="005B4A1D" w:rsidRPr="00AA59E5" w14:paraId="25F89096" w14:textId="77777777" w:rsidTr="000571FF">
        <w:trPr>
          <w:trHeight w:val="319"/>
        </w:trPr>
        <w:tc>
          <w:tcPr>
            <w:tcW w:w="2257" w:type="dxa"/>
          </w:tcPr>
          <w:p w14:paraId="19E5CA2E" w14:textId="77777777" w:rsidR="005B4A1D" w:rsidRPr="00BA0D4A" w:rsidRDefault="005B4A1D" w:rsidP="00AC3456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Duration</w:t>
            </w:r>
          </w:p>
        </w:tc>
        <w:tc>
          <w:tcPr>
            <w:tcW w:w="258" w:type="dxa"/>
          </w:tcPr>
          <w:p w14:paraId="1F8A0940" w14:textId="77777777" w:rsidR="005B4A1D" w:rsidRPr="000E68EA" w:rsidRDefault="005B4A1D" w:rsidP="00AC3456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125" w:type="dxa"/>
          </w:tcPr>
          <w:p w14:paraId="0D919B1E" w14:textId="4BD75AB5" w:rsidR="005B4A1D" w:rsidRPr="00AC36C5" w:rsidRDefault="00182DEB" w:rsidP="00AC3456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May2024-May 2024 </w:t>
            </w:r>
          </w:p>
        </w:tc>
      </w:tr>
      <w:tr w:rsidR="005B4A1D" w:rsidRPr="00AA59E5" w14:paraId="39CE560E" w14:textId="77777777" w:rsidTr="000571FF">
        <w:trPr>
          <w:trHeight w:val="319"/>
        </w:trPr>
        <w:tc>
          <w:tcPr>
            <w:tcW w:w="2257" w:type="dxa"/>
          </w:tcPr>
          <w:p w14:paraId="4BCF974B" w14:textId="77777777" w:rsidR="005B4A1D" w:rsidRPr="00BA0D4A" w:rsidRDefault="005B4A1D" w:rsidP="00AC3456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Description</w:t>
            </w:r>
          </w:p>
        </w:tc>
        <w:tc>
          <w:tcPr>
            <w:tcW w:w="258" w:type="dxa"/>
          </w:tcPr>
          <w:p w14:paraId="75EBF90D" w14:textId="77777777" w:rsidR="005B4A1D" w:rsidRPr="005B249E" w:rsidRDefault="005B4A1D" w:rsidP="00AC3456">
            <w:pPr>
              <w:spacing w:before="40" w:line="276" w:lineRule="auto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7125" w:type="dxa"/>
          </w:tcPr>
          <w:p w14:paraId="78BE5BA2" w14:textId="0ACDEF26" w:rsidR="005B4A1D" w:rsidRPr="005B249E" w:rsidRDefault="005B249E" w:rsidP="00AC3456">
            <w:pPr>
              <w:spacing w:before="40" w:line="276" w:lineRule="auto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</w:rPr>
            </w:pPr>
            <w:r w:rsidRPr="005B249E">
              <w:rPr>
                <w:rFonts w:asciiTheme="minorHAnsi" w:hAnsiTheme="minorHAnsi" w:cstheme="minorHAnsi"/>
                <w:sz w:val="20"/>
                <w:szCs w:val="20"/>
              </w:rPr>
              <w:t xml:space="preserve">In this project, I successfully deployed a </w:t>
            </w:r>
            <w:r w:rsidRPr="007718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Java-based application</w:t>
            </w:r>
            <w:r w:rsidRPr="005B249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1466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on Azure Cloud using Azure App Service</w:t>
            </w:r>
            <w:r w:rsidRPr="005B249E">
              <w:rPr>
                <w:rFonts w:asciiTheme="minorHAnsi" w:hAnsiTheme="minorHAnsi" w:cstheme="minorHAnsi"/>
                <w:sz w:val="20"/>
                <w:szCs w:val="20"/>
              </w:rPr>
              <w:t>. The deployment process involved building the Java application</w:t>
            </w:r>
            <w:r w:rsidRPr="0091466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 running unit tests</w:t>
            </w:r>
            <w:r w:rsidRPr="005B249E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91466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performing code analysis with</w:t>
            </w:r>
            <w:r w:rsidRPr="005B249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1466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SonarQube</w:t>
            </w:r>
            <w:r w:rsidRPr="005B249E">
              <w:rPr>
                <w:rFonts w:asciiTheme="minorHAnsi" w:hAnsiTheme="minorHAnsi" w:cstheme="minorHAnsi"/>
                <w:sz w:val="20"/>
                <w:szCs w:val="20"/>
              </w:rPr>
              <w:t xml:space="preserve">, and </w:t>
            </w:r>
            <w:r w:rsidRPr="0091466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storing the artifact (WAR file) in Artifactory</w:t>
            </w:r>
            <w:r w:rsidRPr="005B249E">
              <w:rPr>
                <w:rFonts w:asciiTheme="minorHAnsi" w:hAnsiTheme="minorHAnsi" w:cstheme="minorHAnsi"/>
                <w:sz w:val="20"/>
                <w:szCs w:val="20"/>
              </w:rPr>
              <w:t xml:space="preserve">. Subsequently, I built a Docker image from the </w:t>
            </w:r>
            <w:r w:rsidRPr="0091466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artifact stored in Artifactory</w:t>
            </w:r>
            <w:r w:rsidRPr="005B249E">
              <w:rPr>
                <w:rFonts w:asciiTheme="minorHAnsi" w:hAnsiTheme="minorHAnsi" w:cstheme="minorHAnsi"/>
                <w:sz w:val="20"/>
                <w:szCs w:val="20"/>
              </w:rPr>
              <w:t xml:space="preserve"> and deployed it to </w:t>
            </w:r>
            <w:r w:rsidRPr="00BE1C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Azure Container Registry</w:t>
            </w:r>
            <w:r w:rsidRPr="005B249E">
              <w:rPr>
                <w:rFonts w:asciiTheme="minorHAnsi" w:hAnsiTheme="minorHAnsi" w:cstheme="minorHAnsi"/>
                <w:sz w:val="20"/>
                <w:szCs w:val="20"/>
              </w:rPr>
              <w:t xml:space="preserve"> using </w:t>
            </w:r>
            <w:r w:rsidRPr="00BE1C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Azure VM</w:t>
            </w:r>
            <w:r w:rsidRPr="005B249E">
              <w:rPr>
                <w:rFonts w:asciiTheme="minorHAnsi" w:hAnsiTheme="minorHAnsi" w:cstheme="minorHAnsi"/>
                <w:sz w:val="20"/>
                <w:szCs w:val="20"/>
              </w:rPr>
              <w:t xml:space="preserve"> with a </w:t>
            </w:r>
            <w:r w:rsidRPr="00BE1C0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self-hosted agent</w:t>
            </w:r>
            <w:r w:rsidRPr="005B249E">
              <w:rPr>
                <w:rFonts w:asciiTheme="minorHAnsi" w:hAnsiTheme="minorHAnsi" w:cstheme="minorHAnsi"/>
                <w:sz w:val="20"/>
                <w:szCs w:val="20"/>
              </w:rPr>
              <w:t xml:space="preserve"> installed</w:t>
            </w:r>
          </w:p>
        </w:tc>
      </w:tr>
      <w:tr w:rsidR="005B4A1D" w:rsidRPr="00AA59E5" w14:paraId="72748254" w14:textId="77777777" w:rsidTr="000571FF">
        <w:trPr>
          <w:trHeight w:val="319"/>
        </w:trPr>
        <w:tc>
          <w:tcPr>
            <w:tcW w:w="2257" w:type="dxa"/>
          </w:tcPr>
          <w:p w14:paraId="3BC828D5" w14:textId="77777777" w:rsidR="005B4A1D" w:rsidRPr="00BA0D4A" w:rsidRDefault="005B4A1D" w:rsidP="00AC3456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Technology Stack</w:t>
            </w:r>
          </w:p>
        </w:tc>
        <w:tc>
          <w:tcPr>
            <w:tcW w:w="258" w:type="dxa"/>
          </w:tcPr>
          <w:p w14:paraId="08D353BE" w14:textId="77777777" w:rsidR="005B4A1D" w:rsidRPr="000E68EA" w:rsidRDefault="005B4A1D" w:rsidP="00AC3456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125" w:type="dxa"/>
          </w:tcPr>
          <w:p w14:paraId="0EE1BC4E" w14:textId="77777777" w:rsidR="00535F6F" w:rsidRDefault="0077181A" w:rsidP="00AC3456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Azure DevOps, Azure Repo, App Service, ACR, Docker, Azure VM, Java, Maven, </w:t>
            </w:r>
            <w:r w:rsidR="006D2007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Artifactory, SonarQube, Azure Marketplace</w:t>
            </w:r>
            <w:r w:rsidR="002748CA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, Self-Hosted agent, Git</w:t>
            </w:r>
          </w:p>
          <w:p w14:paraId="2E4043C4" w14:textId="20E8AD87" w:rsidR="00535F6F" w:rsidRPr="00AA59E5" w:rsidRDefault="00535F6F" w:rsidP="00AC3456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</w:p>
        </w:tc>
      </w:tr>
      <w:tr w:rsidR="005B4A1D" w:rsidRPr="00407939" w14:paraId="37A1A9EA" w14:textId="77777777" w:rsidTr="000571FF">
        <w:trPr>
          <w:trHeight w:val="319"/>
        </w:trPr>
        <w:tc>
          <w:tcPr>
            <w:tcW w:w="2257" w:type="dxa"/>
          </w:tcPr>
          <w:p w14:paraId="7AB8BF55" w14:textId="34F0ECFC" w:rsidR="005B4A1D" w:rsidRPr="00BA0D4A" w:rsidRDefault="005B4A1D" w:rsidP="00AC3456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lastRenderedPageBreak/>
              <w:t>Responsibilities</w:t>
            </w:r>
            <w:r w:rsidR="00535F6F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 xml:space="preserve">                 </w:t>
            </w:r>
          </w:p>
        </w:tc>
        <w:tc>
          <w:tcPr>
            <w:tcW w:w="258" w:type="dxa"/>
          </w:tcPr>
          <w:p w14:paraId="1C911299" w14:textId="4229106F" w:rsidR="005B4A1D" w:rsidRPr="000E68EA" w:rsidRDefault="00535F6F" w:rsidP="00AC3456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</w:t>
            </w:r>
          </w:p>
        </w:tc>
        <w:tc>
          <w:tcPr>
            <w:tcW w:w="7125" w:type="dxa"/>
          </w:tcPr>
          <w:p w14:paraId="6FA2472B" w14:textId="77777777" w:rsidR="005B4A1D" w:rsidRPr="00B91BA5" w:rsidRDefault="000571FF" w:rsidP="00B506F3">
            <w:pPr>
              <w:pStyle w:val="ListParagraph"/>
              <w:numPr>
                <w:ilvl w:val="0"/>
                <w:numId w:val="29"/>
              </w:numPr>
              <w:spacing w:before="40" w:line="276" w:lineRule="auto"/>
              <w:jc w:val="both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4D3572">
              <w:rPr>
                <w:rFonts w:asciiTheme="minorHAnsi" w:hAnsiTheme="minorHAnsi" w:cstheme="minorHAnsi"/>
                <w:sz w:val="20"/>
                <w:szCs w:val="20"/>
              </w:rPr>
              <w:t>Led the end-to-end deployment of a Java-based application on Azure Cloud using Azure App Service, ensuring seamless integration and functionality</w:t>
            </w:r>
          </w:p>
          <w:p w14:paraId="2FFF84A1" w14:textId="77777777" w:rsidR="00B91BA5" w:rsidRPr="00B91BA5" w:rsidRDefault="00B91BA5" w:rsidP="00B506F3">
            <w:pPr>
              <w:pStyle w:val="ListParagraph"/>
              <w:numPr>
                <w:ilvl w:val="0"/>
                <w:numId w:val="29"/>
              </w:numPr>
              <w:spacing w:before="40" w:line="276" w:lineRule="auto"/>
              <w:jc w:val="both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B91BA5">
              <w:rPr>
                <w:rFonts w:asciiTheme="minorHAnsi" w:hAnsiTheme="minorHAnsi" w:cstheme="minorHAnsi"/>
                <w:sz w:val="20"/>
                <w:szCs w:val="20"/>
              </w:rPr>
              <w:t>Managed the Azure DevOps pipelines for continuous integration and delivery (CI/CD), orchestrating the entire deployment process from code repository to production deployment</w:t>
            </w:r>
          </w:p>
          <w:p w14:paraId="1F4F6071" w14:textId="77777777" w:rsidR="00B91BA5" w:rsidRPr="009524F4" w:rsidRDefault="009524F4" w:rsidP="00B506F3">
            <w:pPr>
              <w:pStyle w:val="ListParagraph"/>
              <w:numPr>
                <w:ilvl w:val="0"/>
                <w:numId w:val="29"/>
              </w:numPr>
              <w:spacing w:before="40" w:line="276" w:lineRule="auto"/>
              <w:jc w:val="both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9524F4">
              <w:rPr>
                <w:rFonts w:asciiTheme="minorHAnsi" w:hAnsiTheme="minorHAnsi" w:cstheme="minorHAnsi"/>
                <w:sz w:val="20"/>
                <w:szCs w:val="20"/>
              </w:rPr>
              <w:t>Built and configured Azure infrastructure using Terraform to provision resources necessary for application deployment, including Azure App Service and Azure Container Registry (ACR</w:t>
            </w:r>
            <w:r>
              <w:t>)</w:t>
            </w:r>
          </w:p>
          <w:p w14:paraId="7662F56B" w14:textId="77777777" w:rsidR="009524F4" w:rsidRPr="005A48CB" w:rsidRDefault="00BF60CC" w:rsidP="00B506F3">
            <w:pPr>
              <w:pStyle w:val="ListParagraph"/>
              <w:numPr>
                <w:ilvl w:val="0"/>
                <w:numId w:val="29"/>
              </w:numPr>
              <w:spacing w:before="40" w:line="276" w:lineRule="auto"/>
              <w:jc w:val="both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BF60CC">
              <w:rPr>
                <w:rFonts w:asciiTheme="minorHAnsi" w:hAnsiTheme="minorHAnsi" w:cstheme="minorHAnsi"/>
                <w:sz w:val="20"/>
                <w:szCs w:val="20"/>
              </w:rPr>
              <w:t>Implemented Ansible playbooks for configuration management of Azure VM and Docker environments, ensuring consistency and reliability in application deployment</w:t>
            </w:r>
          </w:p>
          <w:p w14:paraId="1A07C9F6" w14:textId="77777777" w:rsidR="005A48CB" w:rsidRPr="005A48CB" w:rsidRDefault="005A48CB" w:rsidP="00B506F3">
            <w:pPr>
              <w:pStyle w:val="ListParagraph"/>
              <w:numPr>
                <w:ilvl w:val="0"/>
                <w:numId w:val="29"/>
              </w:numPr>
              <w:spacing w:before="40" w:line="276" w:lineRule="auto"/>
              <w:jc w:val="both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5A48CB">
              <w:rPr>
                <w:rFonts w:asciiTheme="minorHAnsi" w:hAnsiTheme="minorHAnsi" w:cstheme="minorHAnsi"/>
                <w:sz w:val="20"/>
                <w:szCs w:val="20"/>
              </w:rPr>
              <w:t>Executed build processes for the Java application using Maven, ensuring code quality through comprehensive unit testing and integration testing</w:t>
            </w:r>
          </w:p>
          <w:p w14:paraId="06878AE3" w14:textId="77777777" w:rsidR="005A48CB" w:rsidRPr="009B430C" w:rsidRDefault="009B430C" w:rsidP="00B506F3">
            <w:pPr>
              <w:pStyle w:val="ListParagraph"/>
              <w:numPr>
                <w:ilvl w:val="0"/>
                <w:numId w:val="29"/>
              </w:numPr>
              <w:spacing w:before="40" w:line="276" w:lineRule="auto"/>
              <w:jc w:val="both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9B430C">
              <w:rPr>
                <w:rFonts w:asciiTheme="minorHAnsi" w:hAnsiTheme="minorHAnsi" w:cstheme="minorHAnsi"/>
                <w:sz w:val="20"/>
                <w:szCs w:val="20"/>
              </w:rPr>
              <w:t>Conducted code analysis and quality checks using SonarQube, maintaining high standards of code cleanliness and performance optimization</w:t>
            </w:r>
          </w:p>
          <w:p w14:paraId="27993928" w14:textId="77777777" w:rsidR="009B430C" w:rsidRPr="009B430C" w:rsidRDefault="009B430C" w:rsidP="00B506F3">
            <w:pPr>
              <w:pStyle w:val="ListParagraph"/>
              <w:numPr>
                <w:ilvl w:val="0"/>
                <w:numId w:val="29"/>
              </w:numPr>
              <w:spacing w:before="40" w:line="276" w:lineRule="auto"/>
              <w:jc w:val="both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9B430C">
              <w:rPr>
                <w:rFonts w:asciiTheme="minorHAnsi" w:hAnsiTheme="minorHAnsi" w:cstheme="minorHAnsi"/>
                <w:sz w:val="20"/>
                <w:szCs w:val="20"/>
              </w:rPr>
              <w:t>Managed artifacts (WAR files) generated from the Java application build, storing them in Artifactory for artifact management and version control</w:t>
            </w:r>
          </w:p>
          <w:p w14:paraId="374C27EA" w14:textId="77777777" w:rsidR="009B430C" w:rsidRPr="00EE4904" w:rsidRDefault="00EE4904" w:rsidP="00B506F3">
            <w:pPr>
              <w:pStyle w:val="ListParagraph"/>
              <w:numPr>
                <w:ilvl w:val="0"/>
                <w:numId w:val="29"/>
              </w:numPr>
              <w:spacing w:before="40" w:line="276" w:lineRule="auto"/>
              <w:jc w:val="both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EE4904">
              <w:rPr>
                <w:rFonts w:asciiTheme="minorHAnsi" w:hAnsiTheme="minorHAnsi" w:cstheme="minorHAnsi"/>
                <w:sz w:val="20"/>
                <w:szCs w:val="20"/>
              </w:rPr>
              <w:t>Orchestrated the creation of Docker images from artifacts stored in Artifactory, optimizing deployment efficiency and scalability</w:t>
            </w:r>
          </w:p>
          <w:p w14:paraId="04832EA9" w14:textId="5C7DDFE7" w:rsidR="00EE4904" w:rsidRPr="007174D5" w:rsidRDefault="007174D5" w:rsidP="00B506F3">
            <w:pPr>
              <w:pStyle w:val="ListParagraph"/>
              <w:numPr>
                <w:ilvl w:val="0"/>
                <w:numId w:val="29"/>
              </w:numPr>
              <w:spacing w:before="40" w:line="276" w:lineRule="auto"/>
              <w:jc w:val="both"/>
              <w:rPr>
                <w:rFonts w:asciiTheme="minorHAnsi" w:hAnsiTheme="minorHAnsi" w:cstheme="minorHAnsi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7174D5">
              <w:rPr>
                <w:sz w:val="20"/>
                <w:szCs w:val="20"/>
              </w:rPr>
              <w:t>Utilized Azure VM with a self-hosted agent installed from Azure Marketplace for Docker image deployment to Azure Container Registry, ensuring secure and efficient containerized application deployment</w:t>
            </w:r>
          </w:p>
        </w:tc>
      </w:tr>
      <w:tr w:rsidR="00F12B48" w:rsidRPr="00407939" w14:paraId="0E0643E4" w14:textId="77777777" w:rsidTr="000571FF">
        <w:trPr>
          <w:trHeight w:val="319"/>
        </w:trPr>
        <w:tc>
          <w:tcPr>
            <w:tcW w:w="2257" w:type="dxa"/>
          </w:tcPr>
          <w:p w14:paraId="07E114E9" w14:textId="77777777" w:rsidR="00F12B48" w:rsidRPr="00BA0D4A" w:rsidRDefault="00F12B48" w:rsidP="00AC3456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</w:p>
        </w:tc>
        <w:tc>
          <w:tcPr>
            <w:tcW w:w="258" w:type="dxa"/>
          </w:tcPr>
          <w:p w14:paraId="60EBDFCC" w14:textId="77777777" w:rsidR="00F12B48" w:rsidRDefault="00F12B48" w:rsidP="00AC3456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125" w:type="dxa"/>
          </w:tcPr>
          <w:p w14:paraId="53F58BEF" w14:textId="77777777" w:rsidR="00F12B48" w:rsidRPr="00F12B48" w:rsidRDefault="00F12B48" w:rsidP="00F12B48">
            <w:pPr>
              <w:spacing w:before="4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C820BFC" w14:textId="7E9D4C98" w:rsidR="005B4A1D" w:rsidRDefault="005B4A1D" w:rsidP="00672AAE"/>
    <w:tbl>
      <w:tblPr>
        <w:tblStyle w:val="TableGrid0"/>
        <w:tblW w:w="9640" w:type="dxa"/>
        <w:tblInd w:w="5" w:type="dxa"/>
        <w:tblLook w:val="0000" w:firstRow="0" w:lastRow="0" w:firstColumn="0" w:lastColumn="0" w:noHBand="0" w:noVBand="0"/>
      </w:tblPr>
      <w:tblGrid>
        <w:gridCol w:w="2257"/>
        <w:gridCol w:w="284"/>
        <w:gridCol w:w="7099"/>
      </w:tblGrid>
      <w:tr w:rsidR="005B4A1D" w:rsidRPr="00AA59E5" w14:paraId="17252299" w14:textId="77777777" w:rsidTr="00456F74">
        <w:trPr>
          <w:trHeight w:val="319"/>
        </w:trPr>
        <w:tc>
          <w:tcPr>
            <w:tcW w:w="2257" w:type="dxa"/>
          </w:tcPr>
          <w:p w14:paraId="07599FEE" w14:textId="2B37CB29" w:rsidR="005B4A1D" w:rsidRPr="00EC5702" w:rsidRDefault="005B4A1D" w:rsidP="00AC3456">
            <w:pPr>
              <w:spacing w:before="40"/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</w:pPr>
            <w:r w:rsidRPr="00EC5702"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  <w:t>Project name</w:t>
            </w:r>
            <w:r w:rsidR="00B70307">
              <w:rPr>
                <w:rFonts w:ascii="Arial" w:hAnsi="Arial" w:cs="Arial"/>
                <w:b/>
                <w:bCs/>
                <w:color w:val="46D7AD"/>
                <w:sz w:val="20"/>
                <w:szCs w:val="20"/>
                <w:lang w:val="pt-PT"/>
              </w:rPr>
              <w:t xml:space="preserve">          </w:t>
            </w:r>
          </w:p>
        </w:tc>
        <w:tc>
          <w:tcPr>
            <w:tcW w:w="284" w:type="dxa"/>
          </w:tcPr>
          <w:p w14:paraId="14592848" w14:textId="77777777" w:rsidR="005B4A1D" w:rsidRPr="00EC5702" w:rsidRDefault="005B4A1D" w:rsidP="00AC3456">
            <w:pPr>
              <w:spacing w:before="40" w:line="276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099" w:type="dxa"/>
          </w:tcPr>
          <w:p w14:paraId="3B6B1C30" w14:textId="17CF366D" w:rsidR="005B4A1D" w:rsidRPr="00EC5702" w:rsidRDefault="005901D2" w:rsidP="00AC3456">
            <w:pPr>
              <w:spacing w:before="40" w:line="276" w:lineRule="auto"/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13294B"/>
                <w:sz w:val="20"/>
                <w:szCs w:val="20"/>
                <w:shd w:val="clear" w:color="auto" w:fill="FFFFFF"/>
              </w:rPr>
              <w:t>Book Borrow System</w:t>
            </w:r>
          </w:p>
        </w:tc>
      </w:tr>
      <w:tr w:rsidR="005B4A1D" w:rsidRPr="00AA59E5" w14:paraId="0DEBCED3" w14:textId="77777777" w:rsidTr="00456F74">
        <w:trPr>
          <w:trHeight w:val="319"/>
        </w:trPr>
        <w:tc>
          <w:tcPr>
            <w:tcW w:w="2257" w:type="dxa"/>
          </w:tcPr>
          <w:p w14:paraId="06AD142A" w14:textId="77777777" w:rsidR="005B4A1D" w:rsidRPr="00BA0D4A" w:rsidRDefault="005B4A1D" w:rsidP="00AC3456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Client</w:t>
            </w:r>
          </w:p>
        </w:tc>
        <w:tc>
          <w:tcPr>
            <w:tcW w:w="284" w:type="dxa"/>
          </w:tcPr>
          <w:p w14:paraId="38EB34CC" w14:textId="77777777" w:rsidR="005B4A1D" w:rsidRPr="000E68EA" w:rsidRDefault="005B4A1D" w:rsidP="00AC3456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32555006" w14:textId="619E662E" w:rsidR="005B4A1D" w:rsidRPr="00AA59E5" w:rsidRDefault="00CA2135" w:rsidP="00AC3456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US"/>
              </w:rPr>
              <w:t>Nagarro</w:t>
            </w:r>
          </w:p>
        </w:tc>
      </w:tr>
      <w:tr w:rsidR="005B4A1D" w:rsidRPr="00AA59E5" w14:paraId="6F9DAFE0" w14:textId="77777777" w:rsidTr="00456F74">
        <w:trPr>
          <w:trHeight w:val="319"/>
        </w:trPr>
        <w:tc>
          <w:tcPr>
            <w:tcW w:w="2257" w:type="dxa"/>
          </w:tcPr>
          <w:p w14:paraId="2A6A238F" w14:textId="77777777" w:rsidR="005B4A1D" w:rsidRPr="00BA0D4A" w:rsidRDefault="005B4A1D" w:rsidP="00AC3456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Duration</w:t>
            </w:r>
          </w:p>
        </w:tc>
        <w:tc>
          <w:tcPr>
            <w:tcW w:w="284" w:type="dxa"/>
          </w:tcPr>
          <w:p w14:paraId="44E2F38D" w14:textId="77777777" w:rsidR="005B4A1D" w:rsidRPr="000E68EA" w:rsidRDefault="005B4A1D" w:rsidP="00AC3456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51A63074" w14:textId="79E88132" w:rsidR="005B4A1D" w:rsidRPr="00AC36C5" w:rsidRDefault="001419B4" w:rsidP="00AC3456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Nov 2023-Dec 2024</w:t>
            </w:r>
          </w:p>
        </w:tc>
      </w:tr>
      <w:tr w:rsidR="00456F74" w:rsidRPr="00AA59E5" w14:paraId="6A5846BC" w14:textId="5DE9F179" w:rsidTr="00456F74">
        <w:trPr>
          <w:trHeight w:val="319"/>
        </w:trPr>
        <w:tc>
          <w:tcPr>
            <w:tcW w:w="2257" w:type="dxa"/>
          </w:tcPr>
          <w:p w14:paraId="0F710722" w14:textId="77777777" w:rsidR="00456F74" w:rsidRPr="00BA0D4A" w:rsidRDefault="00456F74" w:rsidP="00456F74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Description</w:t>
            </w:r>
          </w:p>
        </w:tc>
        <w:tc>
          <w:tcPr>
            <w:tcW w:w="284" w:type="dxa"/>
          </w:tcPr>
          <w:p w14:paraId="7E2B6669" w14:textId="77777777" w:rsidR="00456F74" w:rsidRPr="000E68EA" w:rsidRDefault="00456F74" w:rsidP="00456F74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55C7980D" w14:textId="4FF08914" w:rsidR="00456F74" w:rsidRDefault="00456F74" w:rsidP="00456F74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The Project was a web app that provides Book borrow services. It has features </w:t>
            </w:r>
            <w:r w:rsidR="007962C8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like: Borrowing a book, returning borrowing books, rating the book, User dashboard with complete access, and inspection control.</w:t>
            </w:r>
          </w:p>
          <w:p w14:paraId="72E1A6C4" w14:textId="77777777" w:rsidR="00456F74" w:rsidRPr="00AA59E5" w:rsidRDefault="00456F74" w:rsidP="00456F74">
            <w:pPr>
              <w:spacing w:after="160" w:line="312" w:lineRule="auto"/>
            </w:pPr>
          </w:p>
        </w:tc>
      </w:tr>
      <w:tr w:rsidR="00456F74" w:rsidRPr="00AA59E5" w14:paraId="4EDC91D0" w14:textId="77777777" w:rsidTr="00456F74">
        <w:trPr>
          <w:trHeight w:val="319"/>
        </w:trPr>
        <w:tc>
          <w:tcPr>
            <w:tcW w:w="2257" w:type="dxa"/>
          </w:tcPr>
          <w:p w14:paraId="579E77A8" w14:textId="77777777" w:rsidR="00456F74" w:rsidRPr="00BA0D4A" w:rsidRDefault="00456F74" w:rsidP="00456F74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Technology Stack</w:t>
            </w:r>
          </w:p>
        </w:tc>
        <w:tc>
          <w:tcPr>
            <w:tcW w:w="284" w:type="dxa"/>
          </w:tcPr>
          <w:p w14:paraId="75614E4E" w14:textId="77777777" w:rsidR="00456F74" w:rsidRPr="000E68EA" w:rsidRDefault="00456F74" w:rsidP="00456F74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31060437" w14:textId="051ED121" w:rsidR="00456F74" w:rsidRPr="00AA59E5" w:rsidRDefault="00A84B99" w:rsidP="00456F74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</w:rPr>
              <w:t>React Js, .Net, ORM, Identity Framework, SQL Server</w:t>
            </w:r>
          </w:p>
        </w:tc>
      </w:tr>
      <w:tr w:rsidR="00456F74" w:rsidRPr="00407939" w14:paraId="642A209B" w14:textId="77777777" w:rsidTr="00456F74">
        <w:trPr>
          <w:trHeight w:val="319"/>
        </w:trPr>
        <w:tc>
          <w:tcPr>
            <w:tcW w:w="2257" w:type="dxa"/>
          </w:tcPr>
          <w:p w14:paraId="7ED2BE9C" w14:textId="77777777" w:rsidR="00456F74" w:rsidRPr="00BA0D4A" w:rsidRDefault="00456F74" w:rsidP="00456F74">
            <w:pPr>
              <w:spacing w:before="40"/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</w:pPr>
            <w:r w:rsidRPr="00BA0D4A">
              <w:rPr>
                <w:rFonts w:ascii="Arial" w:hAnsi="Arial" w:cs="Arial"/>
                <w:color w:val="46D7AD"/>
                <w:sz w:val="20"/>
                <w:szCs w:val="20"/>
                <w:lang w:val="pt-PT"/>
              </w:rPr>
              <w:t>Responsibilities</w:t>
            </w:r>
          </w:p>
        </w:tc>
        <w:tc>
          <w:tcPr>
            <w:tcW w:w="284" w:type="dxa"/>
          </w:tcPr>
          <w:p w14:paraId="75E77602" w14:textId="77777777" w:rsidR="00456F74" w:rsidRPr="000E68EA" w:rsidRDefault="00456F74" w:rsidP="00456F74">
            <w:pPr>
              <w:spacing w:before="4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9" w:type="dxa"/>
          </w:tcPr>
          <w:p w14:paraId="144200CA" w14:textId="77777777" w:rsidR="003F79B9" w:rsidRPr="00BA48D8" w:rsidRDefault="003F79B9" w:rsidP="003F79B9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06041F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BA48D8">
              <w:rPr>
                <w:rFonts w:ascii="Arial" w:hAnsi="Arial" w:cs="Arial"/>
                <w:color w:val="06041F" w:themeColor="text1"/>
                <w:sz w:val="20"/>
                <w:szCs w:val="20"/>
                <w:shd w:val="clear" w:color="auto" w:fill="FFFFFF"/>
                <w:lang w:val="en-GB"/>
              </w:rPr>
              <w:t>Handled all the CRUD operation on data in backend of the application.</w:t>
            </w:r>
          </w:p>
          <w:p w14:paraId="43250DEA" w14:textId="77777777" w:rsidR="003F79B9" w:rsidRPr="00BA48D8" w:rsidRDefault="003F79B9" w:rsidP="003F79B9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06041F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BA48D8">
              <w:rPr>
                <w:rFonts w:ascii="Arial" w:hAnsi="Arial" w:cs="Arial"/>
                <w:color w:val="06041F" w:themeColor="text1"/>
                <w:sz w:val="20"/>
                <w:szCs w:val="20"/>
                <w:shd w:val="clear" w:color="auto" w:fill="FFFFFF"/>
                <w:lang w:val="en-GB"/>
              </w:rPr>
              <w:t>Designed and developed backend functionalities such as user authentication, user authorization, Book management etc.</w:t>
            </w:r>
          </w:p>
          <w:p w14:paraId="7F939D40" w14:textId="77777777" w:rsidR="003F79B9" w:rsidRPr="00BA48D8" w:rsidRDefault="003F79B9" w:rsidP="003F79B9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06041F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BA48D8">
              <w:rPr>
                <w:rFonts w:ascii="Arial" w:hAnsi="Arial" w:cs="Arial"/>
                <w:color w:val="06041F" w:themeColor="text1"/>
                <w:sz w:val="20"/>
                <w:szCs w:val="20"/>
                <w:shd w:val="clear" w:color="auto" w:fill="FFFFFF"/>
                <w:lang w:val="en-GB"/>
              </w:rPr>
              <w:t>Created and updated functionalities in the frontend React application.</w:t>
            </w:r>
          </w:p>
          <w:p w14:paraId="5D0498E2" w14:textId="77777777" w:rsidR="003F79B9" w:rsidRPr="00BA48D8" w:rsidRDefault="003F79B9" w:rsidP="003F79B9">
            <w:pPr>
              <w:pStyle w:val="ListParagraph"/>
              <w:numPr>
                <w:ilvl w:val="0"/>
                <w:numId w:val="15"/>
              </w:numPr>
              <w:spacing w:before="40" w:line="276" w:lineRule="auto"/>
              <w:contextualSpacing w:val="0"/>
              <w:rPr>
                <w:rFonts w:ascii="Arial" w:hAnsi="Arial" w:cs="Arial"/>
                <w:color w:val="06041F" w:themeColor="text1"/>
                <w:sz w:val="20"/>
                <w:szCs w:val="20"/>
                <w:shd w:val="clear" w:color="auto" w:fill="FFFFFF"/>
                <w:lang w:val="en-GB"/>
              </w:rPr>
            </w:pPr>
            <w:r w:rsidRPr="00BA48D8">
              <w:rPr>
                <w:rFonts w:ascii="Arial" w:hAnsi="Arial" w:cs="Arial"/>
                <w:color w:val="06041F" w:themeColor="text1"/>
                <w:sz w:val="20"/>
                <w:szCs w:val="20"/>
                <w:shd w:val="clear" w:color="auto" w:fill="FFFFFF"/>
                <w:lang w:val="en-GB"/>
              </w:rPr>
              <w:t>Created attractive UI for clean and hassle-free user experience</w:t>
            </w:r>
          </w:p>
          <w:p w14:paraId="4BA716FF" w14:textId="77777777" w:rsidR="00456F74" w:rsidRPr="005B4A1D" w:rsidRDefault="00456F74" w:rsidP="00456F74">
            <w:pPr>
              <w:spacing w:before="40" w:line="276" w:lineRule="auto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</w:p>
        </w:tc>
      </w:tr>
    </w:tbl>
    <w:p w14:paraId="7390715B" w14:textId="3F31D0B2" w:rsidR="005B4A1D" w:rsidRDefault="005B4A1D" w:rsidP="00672AAE"/>
    <w:p w14:paraId="6B6D0EBA" w14:textId="77777777" w:rsidR="005B4A1D" w:rsidRDefault="005B4A1D" w:rsidP="00672AAE"/>
    <w:p w14:paraId="0A5F9B7A" w14:textId="10DC3E36" w:rsidR="001D6ADF" w:rsidRDefault="001D6ADF" w:rsidP="00672AAE"/>
    <w:sectPr w:rsidR="001D6ADF" w:rsidSect="005B7A83">
      <w:headerReference w:type="default" r:id="rId16"/>
      <w:footerReference w:type="default" r:id="rId17"/>
      <w:pgSz w:w="11906" w:h="16838" w:code="9"/>
      <w:pgMar w:top="851" w:right="1134" w:bottom="851" w:left="1134" w:header="568" w:footer="471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Sonam Jain" w:date="2021-10-06T12:42:00Z" w:initials="SJ">
    <w:p w14:paraId="0D7F0650" w14:textId="7E62BF14" w:rsidR="00CC24AC" w:rsidRDefault="00CC24AC">
      <w:pPr>
        <w:pStyle w:val="CommentText"/>
      </w:pPr>
      <w:r w:rsidRPr="00CC24AC">
        <w:rPr>
          <w:rStyle w:val="CommentReference"/>
          <w:highlight w:val="yellow"/>
        </w:rPr>
        <w:annotationRef/>
      </w:r>
      <w:r w:rsidRPr="00CC24AC">
        <w:rPr>
          <w:highlight w:val="yellow"/>
        </w:rPr>
        <w:t>Kindly Upload WORD version only</w:t>
      </w:r>
    </w:p>
  </w:comment>
  <w:comment w:id="4" w:author="Sonam Jain" w:date="2021-03-17T16:43:00Z" w:initials="SJ">
    <w:p w14:paraId="30918A3F" w14:textId="77777777" w:rsidR="00F81D9D" w:rsidRDefault="00F81D9D">
      <w:pPr>
        <w:pStyle w:val="CommentText"/>
      </w:pPr>
      <w:r>
        <w:rPr>
          <w:rStyle w:val="CommentReference"/>
        </w:rPr>
        <w:annotationRef/>
      </w:r>
      <w:r>
        <w:t>Photo guidelines:</w:t>
      </w:r>
    </w:p>
    <w:p w14:paraId="5A714F0E" w14:textId="370C6F7E" w:rsidR="00F81D9D" w:rsidRDefault="00F81D9D" w:rsidP="00F81D9D">
      <w:pPr>
        <w:pStyle w:val="CommentText"/>
        <w:numPr>
          <w:ilvl w:val="0"/>
          <w:numId w:val="18"/>
        </w:numPr>
        <w:spacing w:after="200"/>
      </w:pPr>
      <w:r>
        <w:t>Photo should be clicked in formal clothes only – Preferably in suits for male employees, Indian/western formals for female employees</w:t>
      </w:r>
    </w:p>
    <w:p w14:paraId="47F2A074" w14:textId="77777777" w:rsidR="00F81D9D" w:rsidRDefault="00F81D9D" w:rsidP="00F81D9D">
      <w:pPr>
        <w:pStyle w:val="CommentText"/>
        <w:numPr>
          <w:ilvl w:val="0"/>
          <w:numId w:val="18"/>
        </w:numPr>
        <w:spacing w:after="200"/>
      </w:pPr>
      <w:r>
        <w:t>The background of the photo should be white</w:t>
      </w:r>
    </w:p>
    <w:p w14:paraId="42027036" w14:textId="77777777" w:rsidR="00F81D9D" w:rsidRDefault="00F81D9D" w:rsidP="00F81D9D">
      <w:pPr>
        <w:pStyle w:val="CommentText"/>
        <w:numPr>
          <w:ilvl w:val="0"/>
          <w:numId w:val="18"/>
        </w:numPr>
        <w:spacing w:after="200"/>
      </w:pPr>
      <w:r>
        <w:t>The clothes should preferably be solid colored, please avoid checks/stripes/patterns</w:t>
      </w:r>
    </w:p>
    <w:p w14:paraId="72979AEF" w14:textId="77777777" w:rsidR="00F81D9D" w:rsidRDefault="00F81D9D" w:rsidP="00F81D9D">
      <w:pPr>
        <w:pStyle w:val="CommentText"/>
        <w:numPr>
          <w:ilvl w:val="0"/>
          <w:numId w:val="18"/>
        </w:numPr>
        <w:spacing w:after="200"/>
      </w:pPr>
      <w:r>
        <w:t>It should be ideally clicked through a good quality SLR camera (&gt;8 MP), preferably by a professional photographer under right ambient lighting</w:t>
      </w:r>
    </w:p>
    <w:p w14:paraId="3D1FC26D" w14:textId="77777777" w:rsidR="00F81D9D" w:rsidRDefault="00F81D9D" w:rsidP="00F81D9D">
      <w:pPr>
        <w:pStyle w:val="CommentText"/>
        <w:numPr>
          <w:ilvl w:val="0"/>
          <w:numId w:val="18"/>
        </w:numPr>
        <w:spacing w:after="200"/>
      </w:pPr>
      <w:r>
        <w:t>Size of photo – 2.54 cm X 2.54 cm</w:t>
      </w:r>
    </w:p>
    <w:p w14:paraId="0E026716" w14:textId="7BA97F9C" w:rsidR="00F81D9D" w:rsidRDefault="00F81D9D">
      <w:pPr>
        <w:pStyle w:val="CommentText"/>
      </w:pPr>
    </w:p>
  </w:comment>
  <w:comment w:id="5" w:author="Sonam Jain" w:date="2021-03-17T10:58:00Z" w:initials="SJ">
    <w:p w14:paraId="0AF836B8" w14:textId="19751FA6" w:rsidR="00A65EC1" w:rsidRDefault="00A65EC1">
      <w:pPr>
        <w:pStyle w:val="CommentText"/>
      </w:pPr>
      <w:r>
        <w:rPr>
          <w:rStyle w:val="CommentReference"/>
        </w:rPr>
        <w:annotationRef/>
      </w:r>
      <w:r>
        <w:t>A brief description of your current or latest project</w:t>
      </w:r>
    </w:p>
  </w:comment>
  <w:comment w:id="6" w:author="Sonam Jain" w:date="2021-03-17T10:59:00Z" w:initials="SJ">
    <w:p w14:paraId="3D4BF101" w14:textId="2982666E" w:rsidR="00A65EC1" w:rsidRDefault="00A65EC1">
      <w:pPr>
        <w:pStyle w:val="CommentText"/>
      </w:pPr>
      <w:r>
        <w:rPr>
          <w:rStyle w:val="CommentReference"/>
        </w:rPr>
        <w:annotationRef/>
      </w:r>
      <w:r>
        <w:t>Mention complete degree name with specialisation</w:t>
      </w:r>
    </w:p>
  </w:comment>
  <w:comment w:id="7" w:author="Sonam Jain" w:date="2021-03-17T11:00:00Z" w:initials="SJ">
    <w:p w14:paraId="1ED53167" w14:textId="62CF14F9" w:rsidR="00A65EC1" w:rsidRDefault="00A65EC1">
      <w:pPr>
        <w:pStyle w:val="CommentText"/>
      </w:pPr>
      <w:r>
        <w:rPr>
          <w:rStyle w:val="CommentReference"/>
        </w:rPr>
        <w:annotationRef/>
      </w:r>
      <w:r>
        <w:t>You can add your own sections as per your skill set; table is given for your reference</w:t>
      </w:r>
    </w:p>
  </w:comment>
  <w:comment w:id="8" w:author="Sonam Jain" w:date="2021-06-29T09:53:00Z" w:initials="SJ">
    <w:p w14:paraId="2B8AFEC5" w14:textId="78415CEF" w:rsidR="00A137D6" w:rsidRDefault="00894C8D">
      <w:pPr>
        <w:pStyle w:val="CommentText"/>
      </w:pPr>
      <w:r>
        <w:rPr>
          <w:rStyle w:val="CommentReference"/>
        </w:rPr>
        <w:annotationRef/>
      </w:r>
    </w:p>
    <w:p w14:paraId="1FE742BA" w14:textId="03C5F18E" w:rsidR="00A137D6" w:rsidRPr="00A137D6" w:rsidRDefault="00A137D6">
      <w:pPr>
        <w:pStyle w:val="CommentText"/>
        <w:rPr>
          <w:highlight w:val="yellow"/>
        </w:rPr>
      </w:pPr>
      <w:r w:rsidRPr="00A137D6">
        <w:rPr>
          <w:highlight w:val="yellow"/>
        </w:rPr>
        <w:t>If experience is less than 8 years – write all projects</w:t>
      </w:r>
    </w:p>
    <w:p w14:paraId="5BD08570" w14:textId="699C0402" w:rsidR="00A137D6" w:rsidRPr="00A137D6" w:rsidRDefault="00A137D6">
      <w:pPr>
        <w:pStyle w:val="CommentText"/>
        <w:rPr>
          <w:highlight w:val="yellow"/>
        </w:rPr>
      </w:pPr>
    </w:p>
    <w:p w14:paraId="2152B744" w14:textId="3FC0751F" w:rsidR="00A137D6" w:rsidRDefault="00A137D6">
      <w:pPr>
        <w:pStyle w:val="CommentText"/>
      </w:pPr>
      <w:r w:rsidRPr="00A137D6">
        <w:rPr>
          <w:highlight w:val="yellow"/>
        </w:rPr>
        <w:t>If experience is more than 8 years – write projects covering atleast 7-8 years of experience</w:t>
      </w:r>
    </w:p>
    <w:p w14:paraId="4B23CF61" w14:textId="0E5CA8A1" w:rsidR="00A137D6" w:rsidRDefault="00A137D6">
      <w:pPr>
        <w:pStyle w:val="CommentText"/>
      </w:pPr>
    </w:p>
  </w:comment>
  <w:comment w:id="9" w:author="Divya Katiyar" w:date="2022-02-11T13:13:00Z" w:initials="DK">
    <w:p w14:paraId="621E252E" w14:textId="39E2D52A" w:rsidR="00235DA3" w:rsidRDefault="00235DA3" w:rsidP="00235DA3">
      <w:pPr>
        <w:pStyle w:val="CommentText"/>
      </w:pPr>
      <w:r>
        <w:rPr>
          <w:rStyle w:val="CommentReference"/>
        </w:rPr>
        <w:annotationRef/>
      </w:r>
      <w:r>
        <w:t xml:space="preserve"> No direct client names. Please give only generic descriptions wherever client details are asked</w:t>
      </w:r>
    </w:p>
    <w:p w14:paraId="237945BA" w14:textId="39853552" w:rsidR="00235DA3" w:rsidRDefault="00235DA3">
      <w:pPr>
        <w:pStyle w:val="CommentText"/>
      </w:pPr>
    </w:p>
  </w:comment>
  <w:comment w:id="10" w:author="Sonam Jain" w:date="2021-10-06T12:39:00Z" w:initials="SJ">
    <w:p w14:paraId="2FADAD74" w14:textId="77777777" w:rsidR="00A86CD1" w:rsidRDefault="00A86CD1">
      <w:pPr>
        <w:pStyle w:val="CommentText"/>
      </w:pPr>
      <w:r>
        <w:rPr>
          <w:rStyle w:val="CommentReference"/>
        </w:rPr>
        <w:annotationRef/>
      </w:r>
      <w:r w:rsidRPr="00A86CD1">
        <w:rPr>
          <w:highlight w:val="yellow"/>
        </w:rPr>
        <w:t>Please provide Project overview/description</w:t>
      </w:r>
    </w:p>
    <w:p w14:paraId="2A4B3249" w14:textId="77777777" w:rsidR="00A86CD1" w:rsidRDefault="00A86CD1">
      <w:pPr>
        <w:pStyle w:val="CommentText"/>
      </w:pPr>
    </w:p>
    <w:p w14:paraId="7F57D6E9" w14:textId="48E0CFDE" w:rsidR="00A86CD1" w:rsidRDefault="00A86CD1">
      <w:pPr>
        <w:pStyle w:val="CommentText"/>
      </w:pPr>
      <w:r w:rsidRPr="00A86CD1">
        <w:rPr>
          <w:highlight w:val="red"/>
        </w:rPr>
        <w:t>DO NOT add client description here</w:t>
      </w:r>
    </w:p>
  </w:comment>
  <w:comment w:id="11" w:author="Sonam Jain" w:date="2021-03-17T11:01:00Z" w:initials="SJ">
    <w:p w14:paraId="3734F997" w14:textId="2AE2FA5F" w:rsidR="00A65EC1" w:rsidRDefault="00A65EC1">
      <w:pPr>
        <w:pStyle w:val="CommentText"/>
      </w:pPr>
      <w:r>
        <w:rPr>
          <w:rStyle w:val="CommentReference"/>
        </w:rPr>
        <w:annotationRef/>
      </w:r>
      <w:r>
        <w:t>Brief overview of the project</w:t>
      </w:r>
    </w:p>
  </w:comment>
  <w:comment w:id="12" w:author="Sonam Jain" w:date="2021-03-17T11:01:00Z" w:initials="SJ">
    <w:p w14:paraId="0F6E4F64" w14:textId="77777777" w:rsidR="00A65EC1" w:rsidRDefault="00A65EC1">
      <w:pPr>
        <w:pStyle w:val="CommentText"/>
      </w:pPr>
      <w:r>
        <w:rPr>
          <w:rStyle w:val="CommentReference"/>
        </w:rPr>
        <w:annotationRef/>
      </w:r>
      <w:r>
        <w:t xml:space="preserve">Technology stack used in the project; </w:t>
      </w:r>
    </w:p>
    <w:p w14:paraId="11EF0A4F" w14:textId="77777777" w:rsidR="00A65EC1" w:rsidRDefault="00A65EC1">
      <w:pPr>
        <w:pStyle w:val="CommentText"/>
      </w:pPr>
    </w:p>
    <w:p w14:paraId="60ABC8E1" w14:textId="70BF9D50" w:rsidR="00A65EC1" w:rsidRDefault="00A65EC1">
      <w:pPr>
        <w:pStyle w:val="CommentText"/>
      </w:pPr>
      <w:r>
        <w:t xml:space="preserve">You can ingore if you are from profiles like BA, PM, QA, etc., </w:t>
      </w:r>
    </w:p>
  </w:comment>
  <w:comment w:id="13" w:author="Sonam Jain" w:date="2021-03-17T11:04:00Z" w:initials="SJ">
    <w:p w14:paraId="0400DB9D" w14:textId="0D3DF571" w:rsidR="00A65EC1" w:rsidRDefault="00A65EC1">
      <w:pPr>
        <w:pStyle w:val="CommentText"/>
      </w:pPr>
      <w:r>
        <w:rPr>
          <w:rStyle w:val="CommentReference"/>
        </w:rPr>
        <w:annotationRef/>
      </w:r>
      <w:r w:rsidR="00F52178">
        <w:t xml:space="preserve">Responsibilities: </w:t>
      </w:r>
      <w:r>
        <w:t>Try to write:</w:t>
      </w:r>
    </w:p>
    <w:p w14:paraId="1CFDA57A" w14:textId="00E80A83" w:rsidR="00F52178" w:rsidRDefault="00F52178">
      <w:pPr>
        <w:pStyle w:val="CommentText"/>
      </w:pPr>
    </w:p>
    <w:p w14:paraId="60E80081" w14:textId="170811CD" w:rsidR="00F52178" w:rsidRDefault="00F52178">
      <w:pPr>
        <w:pStyle w:val="CommentText"/>
      </w:pPr>
      <w:r w:rsidRPr="00F52178">
        <w:rPr>
          <w:highlight w:val="yellow"/>
        </w:rPr>
        <w:t>Please give detailed responsibilities, DO NOT give just 1 or 2 pointers</w:t>
      </w:r>
    </w:p>
    <w:p w14:paraId="32945E07" w14:textId="77777777" w:rsidR="00F52178" w:rsidRDefault="00F52178">
      <w:pPr>
        <w:pStyle w:val="CommentText"/>
      </w:pPr>
    </w:p>
    <w:p w14:paraId="68209816" w14:textId="77777777" w:rsidR="00A65EC1" w:rsidRDefault="00A65EC1" w:rsidP="00A65EC1">
      <w:pPr>
        <w:pStyle w:val="CommentText"/>
        <w:numPr>
          <w:ilvl w:val="0"/>
          <w:numId w:val="17"/>
        </w:numPr>
      </w:pPr>
      <w:r>
        <w:t>Customized and unique responsibilities in each project</w:t>
      </w:r>
    </w:p>
    <w:p w14:paraId="64397D81" w14:textId="4B7BAEB5" w:rsidR="00A65EC1" w:rsidRDefault="00A65EC1" w:rsidP="00A65EC1">
      <w:pPr>
        <w:pStyle w:val="CommentText"/>
        <w:numPr>
          <w:ilvl w:val="0"/>
          <w:numId w:val="17"/>
        </w:numPr>
      </w:pPr>
      <w:r>
        <w:t>Try to avoid repetetion of responsibilities in every project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D7F0650" w15:done="0"/>
  <w15:commentEx w15:paraId="0E026716" w15:done="0"/>
  <w15:commentEx w15:paraId="0AF836B8" w15:done="0"/>
  <w15:commentEx w15:paraId="3D4BF101" w15:done="0"/>
  <w15:commentEx w15:paraId="1ED53167" w15:done="0"/>
  <w15:commentEx w15:paraId="4B23CF61" w15:done="0"/>
  <w15:commentEx w15:paraId="237945BA" w15:done="0"/>
  <w15:commentEx w15:paraId="7F57D6E9" w15:done="0"/>
  <w15:commentEx w15:paraId="3734F997" w15:done="0"/>
  <w15:commentEx w15:paraId="60ABC8E1" w15:done="0"/>
  <w15:commentEx w15:paraId="64397D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081845" w16cex:dateUtc="2021-10-06T07:12:00Z"/>
  <w16cex:commentExtensible w16cex:durableId="23FCB030" w16cex:dateUtc="2021-03-17T11:13:00Z"/>
  <w16cex:commentExtensible w16cex:durableId="23FC5F61" w16cex:dateUtc="2021-03-17T05:28:00Z"/>
  <w16cex:commentExtensible w16cex:durableId="23FC5F75" w16cex:dateUtc="2021-03-17T05:29:00Z"/>
  <w16cex:commentExtensible w16cex:durableId="23FC5FB5" w16cex:dateUtc="2021-03-17T05:30:00Z"/>
  <w16cex:commentExtensible w16cex:durableId="24856C36" w16cex:dateUtc="2021-06-29T04:23:00Z"/>
  <w16cex:commentExtensible w16cex:durableId="25B0DF5F" w16cex:dateUtc="2022-02-11T07:43:00Z"/>
  <w16cex:commentExtensible w16cex:durableId="25081770" w16cex:dateUtc="2021-10-06T07:09:00Z"/>
  <w16cex:commentExtensible w16cex:durableId="23FC5FF9" w16cex:dateUtc="2021-03-17T05:31:00Z"/>
  <w16cex:commentExtensible w16cex:durableId="23FC600B" w16cex:dateUtc="2021-03-17T05:31:00Z"/>
  <w16cex:commentExtensible w16cex:durableId="23FC60B7" w16cex:dateUtc="2021-03-17T0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D7F0650" w16cid:durableId="25081845"/>
  <w16cid:commentId w16cid:paraId="0E026716" w16cid:durableId="23FCB030"/>
  <w16cid:commentId w16cid:paraId="0AF836B8" w16cid:durableId="23FC5F61"/>
  <w16cid:commentId w16cid:paraId="3D4BF101" w16cid:durableId="23FC5F75"/>
  <w16cid:commentId w16cid:paraId="1ED53167" w16cid:durableId="23FC5FB5"/>
  <w16cid:commentId w16cid:paraId="4B23CF61" w16cid:durableId="24856C36"/>
  <w16cid:commentId w16cid:paraId="237945BA" w16cid:durableId="25B0DF5F"/>
  <w16cid:commentId w16cid:paraId="7F57D6E9" w16cid:durableId="25081770"/>
  <w16cid:commentId w16cid:paraId="3734F997" w16cid:durableId="23FC5FF9"/>
  <w16cid:commentId w16cid:paraId="60ABC8E1" w16cid:durableId="23FC600B"/>
  <w16cid:commentId w16cid:paraId="64397D81" w16cid:durableId="23FC60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FE02D" w14:textId="77777777" w:rsidR="00DD0427" w:rsidRDefault="00DD0427">
      <w:r>
        <w:separator/>
      </w:r>
    </w:p>
  </w:endnote>
  <w:endnote w:type="continuationSeparator" w:id="0">
    <w:p w14:paraId="7FBB7E99" w14:textId="77777777" w:rsidR="00DD0427" w:rsidRDefault="00DD0427">
      <w:r>
        <w:continuationSeparator/>
      </w:r>
    </w:p>
  </w:endnote>
  <w:endnote w:type="continuationNotice" w:id="1">
    <w:p w14:paraId="03FE1F37" w14:textId="77777777" w:rsidR="00DD0427" w:rsidRDefault="00DD04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D32F2" w14:textId="58D40E36" w:rsidR="003222C2" w:rsidRPr="001D6ADF" w:rsidRDefault="00282782" w:rsidP="004A1028">
    <w:pPr>
      <w:pStyle w:val="Foo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</w:rPr>
      <w:drawing>
        <wp:anchor distT="0" distB="0" distL="114300" distR="114300" simplePos="0" relativeHeight="251658240" behindDoc="0" locked="0" layoutInCell="1" allowOverlap="1" wp14:anchorId="03AD5533" wp14:editId="403F96BF">
          <wp:simplePos x="0" y="0"/>
          <wp:positionH relativeFrom="column">
            <wp:posOffset>5071110</wp:posOffset>
          </wp:positionH>
          <wp:positionV relativeFrom="paragraph">
            <wp:posOffset>69215</wp:posOffset>
          </wp:positionV>
          <wp:extent cx="1005840" cy="259080"/>
          <wp:effectExtent l="0" t="0" r="3810" b="762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259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22C2" w:rsidRPr="001D6ADF">
      <w:rPr>
        <w:rFonts w:asciiTheme="minorHAnsi" w:hAnsiTheme="minorHAnsi" w:cstheme="minorHAnsi"/>
      </w:rPr>
      <w:fldChar w:fldCharType="begin"/>
    </w:r>
    <w:r w:rsidR="003222C2" w:rsidRPr="001D6ADF">
      <w:rPr>
        <w:rFonts w:asciiTheme="minorHAnsi" w:hAnsiTheme="minorHAnsi" w:cstheme="minorHAnsi"/>
      </w:rPr>
      <w:instrText>PAGE  \* Arabic  \* MERGEFORMAT</w:instrText>
    </w:r>
    <w:r w:rsidR="003222C2" w:rsidRPr="001D6ADF">
      <w:rPr>
        <w:rFonts w:asciiTheme="minorHAnsi" w:hAnsiTheme="minorHAnsi" w:cstheme="minorHAnsi"/>
      </w:rPr>
      <w:fldChar w:fldCharType="separate"/>
    </w:r>
    <w:r w:rsidR="003222C2" w:rsidRPr="001D6ADF">
      <w:rPr>
        <w:rFonts w:asciiTheme="minorHAnsi" w:hAnsiTheme="minorHAnsi" w:cstheme="minorHAnsi"/>
      </w:rPr>
      <w:t>1</w:t>
    </w:r>
    <w:r w:rsidR="003222C2" w:rsidRPr="001D6ADF">
      <w:rPr>
        <w:rFonts w:asciiTheme="minorHAnsi" w:hAnsiTheme="minorHAnsi" w:cstheme="minorHAnsi"/>
      </w:rPr>
      <w:fldChar w:fldCharType="end"/>
    </w:r>
    <w:r w:rsidR="003222C2" w:rsidRPr="001D6ADF">
      <w:rPr>
        <w:rFonts w:asciiTheme="minorHAnsi" w:hAnsiTheme="minorHAnsi" w:cstheme="minorHAnsi"/>
      </w:rPr>
      <w:t xml:space="preserve"> / </w:t>
    </w:r>
    <w:r w:rsidR="00EC5702" w:rsidRPr="001D6ADF">
      <w:rPr>
        <w:rFonts w:asciiTheme="minorHAnsi" w:hAnsiTheme="minorHAnsi" w:cstheme="minorHAnsi"/>
      </w:rPr>
      <w:fldChar w:fldCharType="begin"/>
    </w:r>
    <w:r w:rsidR="00EC5702" w:rsidRPr="001D6ADF">
      <w:rPr>
        <w:rFonts w:asciiTheme="minorHAnsi" w:hAnsiTheme="minorHAnsi" w:cstheme="minorHAnsi"/>
      </w:rPr>
      <w:instrText>NUMPAGES  \* Arabic  \* MERGEFORMAT</w:instrText>
    </w:r>
    <w:r w:rsidR="00EC5702" w:rsidRPr="001D6ADF">
      <w:rPr>
        <w:rFonts w:asciiTheme="minorHAnsi" w:hAnsiTheme="minorHAnsi" w:cstheme="minorHAnsi"/>
      </w:rPr>
      <w:fldChar w:fldCharType="separate"/>
    </w:r>
    <w:r w:rsidR="003222C2" w:rsidRPr="001D6ADF">
      <w:rPr>
        <w:rFonts w:asciiTheme="minorHAnsi" w:hAnsiTheme="minorHAnsi" w:cstheme="minorHAnsi"/>
      </w:rPr>
      <w:t>2</w:t>
    </w:r>
    <w:r w:rsidR="00EC5702" w:rsidRPr="001D6ADF">
      <w:rPr>
        <w:rFonts w:asciiTheme="minorHAnsi" w:hAnsiTheme="minorHAnsi" w:cstheme="minorHAnsi"/>
      </w:rPr>
      <w:fldChar w:fldCharType="end"/>
    </w:r>
    <w:r w:rsidR="003222C2" w:rsidRPr="001D6ADF">
      <w:rPr>
        <w:rFonts w:asciiTheme="minorHAnsi" w:hAnsiTheme="minorHAnsi" w:cstheme="minorHAnsi"/>
      </w:rPr>
      <w:br/>
    </w:r>
    <w:r w:rsidR="00EC5702" w:rsidRPr="001D6ADF">
      <w:rPr>
        <w:rFonts w:asciiTheme="minorHAnsi" w:hAnsiTheme="minorHAnsi" w:cstheme="minorHAnsi"/>
      </w:rPr>
      <w:fldChar w:fldCharType="begin"/>
    </w:r>
    <w:r w:rsidR="00EC5702" w:rsidRPr="001D6ADF">
      <w:rPr>
        <w:rFonts w:asciiTheme="minorHAnsi" w:hAnsiTheme="minorHAnsi" w:cstheme="minorHAnsi"/>
      </w:rPr>
      <w:instrText xml:space="preserve"> FILENAME  \* Lower  \* MERGEFORMAT </w:instrText>
    </w:r>
    <w:r w:rsidR="00EC5702" w:rsidRPr="001D6ADF">
      <w:rPr>
        <w:rFonts w:asciiTheme="minorHAnsi" w:hAnsiTheme="minorHAnsi" w:cstheme="minorHAnsi"/>
      </w:rPr>
      <w:fldChar w:fldCharType="separate"/>
    </w:r>
    <w:r w:rsidR="001D6ADF">
      <w:rPr>
        <w:rFonts w:asciiTheme="minorHAnsi" w:hAnsiTheme="minorHAnsi" w:cstheme="minorHAnsi"/>
        <w:noProof/>
      </w:rPr>
      <w:t>skill profile_template</w:t>
    </w:r>
    <w:r w:rsidR="00EC5702" w:rsidRPr="001D6ADF"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536AA" w14:textId="77777777" w:rsidR="00DD0427" w:rsidRDefault="00DD0427">
      <w:r>
        <w:separator/>
      </w:r>
    </w:p>
  </w:footnote>
  <w:footnote w:type="continuationSeparator" w:id="0">
    <w:p w14:paraId="0EAE5786" w14:textId="77777777" w:rsidR="00DD0427" w:rsidRDefault="00DD0427">
      <w:r>
        <w:continuationSeparator/>
      </w:r>
    </w:p>
  </w:footnote>
  <w:footnote w:type="continuationNotice" w:id="1">
    <w:p w14:paraId="7CB42593" w14:textId="77777777" w:rsidR="00DD0427" w:rsidRDefault="00DD04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63F3A" w14:textId="441C0134" w:rsidR="0064542D" w:rsidRDefault="0064542D">
    <w:pPr>
      <w:pStyle w:val="Header"/>
    </w:pPr>
  </w:p>
  <w:p w14:paraId="0166F36C" w14:textId="77777777" w:rsidR="0064542D" w:rsidRDefault="00645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C0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E166F5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00626960"/>
    <w:multiLevelType w:val="hybridMultilevel"/>
    <w:tmpl w:val="99689CB8"/>
    <w:lvl w:ilvl="0" w:tplc="2FE00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D7AD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45FAC"/>
    <w:multiLevelType w:val="hybridMultilevel"/>
    <w:tmpl w:val="A93E5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8462C"/>
    <w:multiLevelType w:val="hybridMultilevel"/>
    <w:tmpl w:val="896A5144"/>
    <w:lvl w:ilvl="0" w:tplc="2FE00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D7AD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453C1"/>
    <w:multiLevelType w:val="hybridMultilevel"/>
    <w:tmpl w:val="A3E62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1723A0"/>
    <w:multiLevelType w:val="hybridMultilevel"/>
    <w:tmpl w:val="EE9A232A"/>
    <w:lvl w:ilvl="0" w:tplc="2FE00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D7AD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31CA8"/>
    <w:multiLevelType w:val="hybridMultilevel"/>
    <w:tmpl w:val="1842DBF8"/>
    <w:lvl w:ilvl="0" w:tplc="2FE00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D7AD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13422"/>
    <w:multiLevelType w:val="hybridMultilevel"/>
    <w:tmpl w:val="5EAE9C76"/>
    <w:lvl w:ilvl="0" w:tplc="2FE005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6D7AD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520AB6"/>
    <w:multiLevelType w:val="hybridMultilevel"/>
    <w:tmpl w:val="2264D36C"/>
    <w:lvl w:ilvl="0" w:tplc="6B8A13C2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8516B"/>
    <w:multiLevelType w:val="hybridMultilevel"/>
    <w:tmpl w:val="D11C9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F45C9"/>
    <w:multiLevelType w:val="hybridMultilevel"/>
    <w:tmpl w:val="07C69F2E"/>
    <w:lvl w:ilvl="0" w:tplc="2FE00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D7AD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001CC"/>
    <w:multiLevelType w:val="hybridMultilevel"/>
    <w:tmpl w:val="E63AC192"/>
    <w:lvl w:ilvl="0" w:tplc="B3BA8E9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0747F"/>
    <w:multiLevelType w:val="hybridMultilevel"/>
    <w:tmpl w:val="EDF4665E"/>
    <w:lvl w:ilvl="0" w:tplc="2FE0056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46D7AD"/>
        <w:sz w:val="1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BE5577E"/>
    <w:multiLevelType w:val="hybridMultilevel"/>
    <w:tmpl w:val="A538097E"/>
    <w:lvl w:ilvl="0" w:tplc="2FE00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D7AD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A5762"/>
    <w:multiLevelType w:val="hybridMultilevel"/>
    <w:tmpl w:val="27C88952"/>
    <w:lvl w:ilvl="0" w:tplc="2FE005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6D7AD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E2544E"/>
    <w:multiLevelType w:val="hybridMultilevel"/>
    <w:tmpl w:val="FD46FB5A"/>
    <w:lvl w:ilvl="0" w:tplc="2FE00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D7AD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61FA6"/>
    <w:multiLevelType w:val="hybridMultilevel"/>
    <w:tmpl w:val="AB929372"/>
    <w:lvl w:ilvl="0" w:tplc="2FE00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D7AD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910207">
    <w:abstractNumId w:val="9"/>
  </w:num>
  <w:num w:numId="2" w16cid:durableId="2114127004">
    <w:abstractNumId w:val="7"/>
  </w:num>
  <w:num w:numId="3" w16cid:durableId="706415590">
    <w:abstractNumId w:val="6"/>
  </w:num>
  <w:num w:numId="4" w16cid:durableId="559094331">
    <w:abstractNumId w:val="5"/>
  </w:num>
  <w:num w:numId="5" w16cid:durableId="594362798">
    <w:abstractNumId w:val="4"/>
  </w:num>
  <w:num w:numId="6" w16cid:durableId="1753432996">
    <w:abstractNumId w:val="8"/>
  </w:num>
  <w:num w:numId="7" w16cid:durableId="492842654">
    <w:abstractNumId w:val="9"/>
    <w:lvlOverride w:ilvl="0">
      <w:startOverride w:val="1"/>
    </w:lvlOverride>
  </w:num>
  <w:num w:numId="8" w16cid:durableId="34816575">
    <w:abstractNumId w:val="9"/>
    <w:lvlOverride w:ilvl="0">
      <w:startOverride w:val="1"/>
    </w:lvlOverride>
  </w:num>
  <w:num w:numId="9" w16cid:durableId="1710642056">
    <w:abstractNumId w:val="9"/>
    <w:lvlOverride w:ilvl="0">
      <w:startOverride w:val="1"/>
    </w:lvlOverride>
  </w:num>
  <w:num w:numId="10" w16cid:durableId="1992519826">
    <w:abstractNumId w:val="3"/>
  </w:num>
  <w:num w:numId="11" w16cid:durableId="1929576927">
    <w:abstractNumId w:val="2"/>
  </w:num>
  <w:num w:numId="12" w16cid:durableId="408428200">
    <w:abstractNumId w:val="1"/>
  </w:num>
  <w:num w:numId="13" w16cid:durableId="428039482">
    <w:abstractNumId w:val="0"/>
  </w:num>
  <w:num w:numId="14" w16cid:durableId="1809741391">
    <w:abstractNumId w:val="17"/>
  </w:num>
  <w:num w:numId="15" w16cid:durableId="1029574557">
    <w:abstractNumId w:val="23"/>
  </w:num>
  <w:num w:numId="16" w16cid:durableId="1754160545">
    <w:abstractNumId w:val="11"/>
  </w:num>
  <w:num w:numId="17" w16cid:durableId="523247951">
    <w:abstractNumId w:val="18"/>
  </w:num>
  <w:num w:numId="18" w16cid:durableId="187526660">
    <w:abstractNumId w:val="20"/>
  </w:num>
  <w:num w:numId="19" w16cid:durableId="21788423">
    <w:abstractNumId w:val="13"/>
  </w:num>
  <w:num w:numId="20" w16cid:durableId="2041978712">
    <w:abstractNumId w:val="16"/>
  </w:num>
  <w:num w:numId="21" w16cid:durableId="2131898353">
    <w:abstractNumId w:val="25"/>
  </w:num>
  <w:num w:numId="22" w16cid:durableId="2042706584">
    <w:abstractNumId w:val="12"/>
  </w:num>
  <w:num w:numId="23" w16cid:durableId="294991181">
    <w:abstractNumId w:val="10"/>
  </w:num>
  <w:num w:numId="24" w16cid:durableId="1189837366">
    <w:abstractNumId w:val="19"/>
  </w:num>
  <w:num w:numId="25" w16cid:durableId="91122963">
    <w:abstractNumId w:val="21"/>
  </w:num>
  <w:num w:numId="26" w16cid:durableId="1570270156">
    <w:abstractNumId w:val="22"/>
  </w:num>
  <w:num w:numId="27" w16cid:durableId="19354693">
    <w:abstractNumId w:val="15"/>
  </w:num>
  <w:num w:numId="28" w16cid:durableId="2031442905">
    <w:abstractNumId w:val="24"/>
  </w:num>
  <w:num w:numId="29" w16cid:durableId="142515042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onam Jain">
    <w15:presenceInfo w15:providerId="AD" w15:userId="S::sonam.jain@nagarro.com::5e739c37-20c3-4360-9f4b-f12590dd080a"/>
  </w15:person>
  <w15:person w15:author="Divya Katiyar">
    <w15:presenceInfo w15:providerId="AD" w15:userId="S::divya.katiyar@nagarro.com::fdd05ea7-0549-475c-9ce4-0680277104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549"/>
    <w:rsid w:val="00004031"/>
    <w:rsid w:val="00027C05"/>
    <w:rsid w:val="00035C11"/>
    <w:rsid w:val="00045375"/>
    <w:rsid w:val="000571FF"/>
    <w:rsid w:val="000615DC"/>
    <w:rsid w:val="000636CD"/>
    <w:rsid w:val="000651FB"/>
    <w:rsid w:val="00065D0E"/>
    <w:rsid w:val="00081709"/>
    <w:rsid w:val="00084628"/>
    <w:rsid w:val="00084B37"/>
    <w:rsid w:val="000C5FB1"/>
    <w:rsid w:val="000D06FD"/>
    <w:rsid w:val="000D181A"/>
    <w:rsid w:val="000F52D6"/>
    <w:rsid w:val="001009BD"/>
    <w:rsid w:val="00100A64"/>
    <w:rsid w:val="00110EFA"/>
    <w:rsid w:val="0011370F"/>
    <w:rsid w:val="001153AE"/>
    <w:rsid w:val="00122970"/>
    <w:rsid w:val="00131639"/>
    <w:rsid w:val="001419B4"/>
    <w:rsid w:val="00152541"/>
    <w:rsid w:val="00156C40"/>
    <w:rsid w:val="00157A57"/>
    <w:rsid w:val="00163CCD"/>
    <w:rsid w:val="00170409"/>
    <w:rsid w:val="00177E75"/>
    <w:rsid w:val="00182DEB"/>
    <w:rsid w:val="0019495E"/>
    <w:rsid w:val="00195B26"/>
    <w:rsid w:val="001A47D7"/>
    <w:rsid w:val="001A6A0E"/>
    <w:rsid w:val="001C43D5"/>
    <w:rsid w:val="001C7883"/>
    <w:rsid w:val="001D6ADF"/>
    <w:rsid w:val="001E64D7"/>
    <w:rsid w:val="001F50DE"/>
    <w:rsid w:val="002021E1"/>
    <w:rsid w:val="00202E7C"/>
    <w:rsid w:val="00204478"/>
    <w:rsid w:val="002104AA"/>
    <w:rsid w:val="00210F0D"/>
    <w:rsid w:val="002205E5"/>
    <w:rsid w:val="002212D2"/>
    <w:rsid w:val="0022293B"/>
    <w:rsid w:val="00223C9D"/>
    <w:rsid w:val="00235DA3"/>
    <w:rsid w:val="002411E3"/>
    <w:rsid w:val="00244CC3"/>
    <w:rsid w:val="00251FC3"/>
    <w:rsid w:val="0026082F"/>
    <w:rsid w:val="00271F29"/>
    <w:rsid w:val="00272549"/>
    <w:rsid w:val="002748CA"/>
    <w:rsid w:val="00281455"/>
    <w:rsid w:val="00282782"/>
    <w:rsid w:val="002A6663"/>
    <w:rsid w:val="002B3A6B"/>
    <w:rsid w:val="002C302F"/>
    <w:rsid w:val="002D0A60"/>
    <w:rsid w:val="002D5721"/>
    <w:rsid w:val="002D70AA"/>
    <w:rsid w:val="002E1E24"/>
    <w:rsid w:val="002E42E1"/>
    <w:rsid w:val="002E55EE"/>
    <w:rsid w:val="002E7307"/>
    <w:rsid w:val="003222C2"/>
    <w:rsid w:val="00322721"/>
    <w:rsid w:val="003246B6"/>
    <w:rsid w:val="00335C52"/>
    <w:rsid w:val="00344016"/>
    <w:rsid w:val="00346B97"/>
    <w:rsid w:val="00354A5E"/>
    <w:rsid w:val="003615BA"/>
    <w:rsid w:val="00366600"/>
    <w:rsid w:val="003A68A6"/>
    <w:rsid w:val="003B6AD3"/>
    <w:rsid w:val="003D17AE"/>
    <w:rsid w:val="003E43A3"/>
    <w:rsid w:val="003F5348"/>
    <w:rsid w:val="003F79B9"/>
    <w:rsid w:val="004379E7"/>
    <w:rsid w:val="0044098D"/>
    <w:rsid w:val="00456288"/>
    <w:rsid w:val="00456F74"/>
    <w:rsid w:val="00461C0C"/>
    <w:rsid w:val="0046247C"/>
    <w:rsid w:val="004653BB"/>
    <w:rsid w:val="00467A58"/>
    <w:rsid w:val="0047257C"/>
    <w:rsid w:val="00473FEB"/>
    <w:rsid w:val="00477F58"/>
    <w:rsid w:val="004927D9"/>
    <w:rsid w:val="00496298"/>
    <w:rsid w:val="004A0DF5"/>
    <w:rsid w:val="004A1028"/>
    <w:rsid w:val="004A4A9B"/>
    <w:rsid w:val="004A7D40"/>
    <w:rsid w:val="004B0A20"/>
    <w:rsid w:val="004B2388"/>
    <w:rsid w:val="004B3FAF"/>
    <w:rsid w:val="004B40D0"/>
    <w:rsid w:val="004C1496"/>
    <w:rsid w:val="004D3572"/>
    <w:rsid w:val="004D421B"/>
    <w:rsid w:val="004D4F1F"/>
    <w:rsid w:val="004D6326"/>
    <w:rsid w:val="00505337"/>
    <w:rsid w:val="00514BB9"/>
    <w:rsid w:val="00535F6F"/>
    <w:rsid w:val="0057024F"/>
    <w:rsid w:val="0057570C"/>
    <w:rsid w:val="005901D2"/>
    <w:rsid w:val="005A48CB"/>
    <w:rsid w:val="005B249E"/>
    <w:rsid w:val="005B4A1D"/>
    <w:rsid w:val="005B7A83"/>
    <w:rsid w:val="005D1F3D"/>
    <w:rsid w:val="005E1F55"/>
    <w:rsid w:val="005F5211"/>
    <w:rsid w:val="00611ADB"/>
    <w:rsid w:val="0064542D"/>
    <w:rsid w:val="0066431D"/>
    <w:rsid w:val="00664D5E"/>
    <w:rsid w:val="00665B8B"/>
    <w:rsid w:val="00672AAE"/>
    <w:rsid w:val="00687EE1"/>
    <w:rsid w:val="00693298"/>
    <w:rsid w:val="00694162"/>
    <w:rsid w:val="006A05CC"/>
    <w:rsid w:val="006B5070"/>
    <w:rsid w:val="006B76AD"/>
    <w:rsid w:val="006C10CD"/>
    <w:rsid w:val="006C4C9D"/>
    <w:rsid w:val="006C54D2"/>
    <w:rsid w:val="006C7D65"/>
    <w:rsid w:val="006D109F"/>
    <w:rsid w:val="006D2007"/>
    <w:rsid w:val="006D4C1D"/>
    <w:rsid w:val="006E1E10"/>
    <w:rsid w:val="006E69F6"/>
    <w:rsid w:val="006E71A9"/>
    <w:rsid w:val="006F49B1"/>
    <w:rsid w:val="006F53C7"/>
    <w:rsid w:val="00702CCC"/>
    <w:rsid w:val="007038CD"/>
    <w:rsid w:val="007174D5"/>
    <w:rsid w:val="00723539"/>
    <w:rsid w:val="00726AB9"/>
    <w:rsid w:val="00730F76"/>
    <w:rsid w:val="00744D6A"/>
    <w:rsid w:val="00752E3B"/>
    <w:rsid w:val="0076019E"/>
    <w:rsid w:val="00770869"/>
    <w:rsid w:val="0077181A"/>
    <w:rsid w:val="00772CF9"/>
    <w:rsid w:val="00777322"/>
    <w:rsid w:val="007800B8"/>
    <w:rsid w:val="00781FDD"/>
    <w:rsid w:val="007825DB"/>
    <w:rsid w:val="00783A4E"/>
    <w:rsid w:val="007865A2"/>
    <w:rsid w:val="007960DF"/>
    <w:rsid w:val="007962C8"/>
    <w:rsid w:val="007A36CA"/>
    <w:rsid w:val="007B6BCC"/>
    <w:rsid w:val="007D208F"/>
    <w:rsid w:val="007D4C61"/>
    <w:rsid w:val="007F4447"/>
    <w:rsid w:val="007F7930"/>
    <w:rsid w:val="00800472"/>
    <w:rsid w:val="00801150"/>
    <w:rsid w:val="0080249F"/>
    <w:rsid w:val="00824B03"/>
    <w:rsid w:val="008307BD"/>
    <w:rsid w:val="008358E1"/>
    <w:rsid w:val="00836D8E"/>
    <w:rsid w:val="00842505"/>
    <w:rsid w:val="008477BE"/>
    <w:rsid w:val="008515A2"/>
    <w:rsid w:val="00860017"/>
    <w:rsid w:val="00860967"/>
    <w:rsid w:val="00873509"/>
    <w:rsid w:val="008870E7"/>
    <w:rsid w:val="008935B0"/>
    <w:rsid w:val="00894099"/>
    <w:rsid w:val="00894C8D"/>
    <w:rsid w:val="008A1447"/>
    <w:rsid w:val="008A5A8B"/>
    <w:rsid w:val="008C289E"/>
    <w:rsid w:val="008D06AD"/>
    <w:rsid w:val="008D0CB4"/>
    <w:rsid w:val="008D7FB8"/>
    <w:rsid w:val="008E7092"/>
    <w:rsid w:val="008F39AD"/>
    <w:rsid w:val="00905E0F"/>
    <w:rsid w:val="009069B7"/>
    <w:rsid w:val="0091466A"/>
    <w:rsid w:val="009168FA"/>
    <w:rsid w:val="00926BA2"/>
    <w:rsid w:val="0094758A"/>
    <w:rsid w:val="009524F4"/>
    <w:rsid w:val="00952F7E"/>
    <w:rsid w:val="009643D0"/>
    <w:rsid w:val="00985573"/>
    <w:rsid w:val="00996FEC"/>
    <w:rsid w:val="009A0D6A"/>
    <w:rsid w:val="009A57E5"/>
    <w:rsid w:val="009B1C34"/>
    <w:rsid w:val="009B430C"/>
    <w:rsid w:val="009E2836"/>
    <w:rsid w:val="009E61E9"/>
    <w:rsid w:val="00A06670"/>
    <w:rsid w:val="00A06D54"/>
    <w:rsid w:val="00A122D0"/>
    <w:rsid w:val="00A137D6"/>
    <w:rsid w:val="00A317FB"/>
    <w:rsid w:val="00A36DA8"/>
    <w:rsid w:val="00A412E6"/>
    <w:rsid w:val="00A43855"/>
    <w:rsid w:val="00A44D77"/>
    <w:rsid w:val="00A44D8E"/>
    <w:rsid w:val="00A52EDE"/>
    <w:rsid w:val="00A5491E"/>
    <w:rsid w:val="00A56B9F"/>
    <w:rsid w:val="00A65EC1"/>
    <w:rsid w:val="00A84B99"/>
    <w:rsid w:val="00A86CD1"/>
    <w:rsid w:val="00A8774F"/>
    <w:rsid w:val="00AB2327"/>
    <w:rsid w:val="00AC3456"/>
    <w:rsid w:val="00AD04FA"/>
    <w:rsid w:val="00AD5E86"/>
    <w:rsid w:val="00AE7573"/>
    <w:rsid w:val="00AF0BF0"/>
    <w:rsid w:val="00AF5EAD"/>
    <w:rsid w:val="00B235BE"/>
    <w:rsid w:val="00B34BCC"/>
    <w:rsid w:val="00B506F3"/>
    <w:rsid w:val="00B507B5"/>
    <w:rsid w:val="00B523CA"/>
    <w:rsid w:val="00B6173F"/>
    <w:rsid w:val="00B631D1"/>
    <w:rsid w:val="00B70307"/>
    <w:rsid w:val="00B80A6D"/>
    <w:rsid w:val="00B91BA5"/>
    <w:rsid w:val="00B92FFE"/>
    <w:rsid w:val="00BA05E4"/>
    <w:rsid w:val="00BA1A8D"/>
    <w:rsid w:val="00BA48D8"/>
    <w:rsid w:val="00BB6196"/>
    <w:rsid w:val="00BB7568"/>
    <w:rsid w:val="00BC4781"/>
    <w:rsid w:val="00BD51C9"/>
    <w:rsid w:val="00BE1C0C"/>
    <w:rsid w:val="00BF0232"/>
    <w:rsid w:val="00BF58CB"/>
    <w:rsid w:val="00BF596E"/>
    <w:rsid w:val="00BF60CC"/>
    <w:rsid w:val="00BF674C"/>
    <w:rsid w:val="00BF69B9"/>
    <w:rsid w:val="00C00A72"/>
    <w:rsid w:val="00C00AE8"/>
    <w:rsid w:val="00C00FF4"/>
    <w:rsid w:val="00C06710"/>
    <w:rsid w:val="00C24674"/>
    <w:rsid w:val="00C255E7"/>
    <w:rsid w:val="00C35E86"/>
    <w:rsid w:val="00C456BB"/>
    <w:rsid w:val="00C53405"/>
    <w:rsid w:val="00C60504"/>
    <w:rsid w:val="00C72B2D"/>
    <w:rsid w:val="00C75CB0"/>
    <w:rsid w:val="00C84D01"/>
    <w:rsid w:val="00C95AB6"/>
    <w:rsid w:val="00C97D7C"/>
    <w:rsid w:val="00CA2135"/>
    <w:rsid w:val="00CA65D0"/>
    <w:rsid w:val="00CA7C63"/>
    <w:rsid w:val="00CC24AC"/>
    <w:rsid w:val="00CC34E6"/>
    <w:rsid w:val="00CD2DE6"/>
    <w:rsid w:val="00CE0726"/>
    <w:rsid w:val="00CF2F6A"/>
    <w:rsid w:val="00D13BB0"/>
    <w:rsid w:val="00D2178B"/>
    <w:rsid w:val="00D520F8"/>
    <w:rsid w:val="00D617BF"/>
    <w:rsid w:val="00D61E06"/>
    <w:rsid w:val="00D73894"/>
    <w:rsid w:val="00D8572C"/>
    <w:rsid w:val="00D91D34"/>
    <w:rsid w:val="00D95085"/>
    <w:rsid w:val="00DA1366"/>
    <w:rsid w:val="00DB2045"/>
    <w:rsid w:val="00DB3102"/>
    <w:rsid w:val="00DC0DB5"/>
    <w:rsid w:val="00DC3985"/>
    <w:rsid w:val="00DC6E64"/>
    <w:rsid w:val="00DD0427"/>
    <w:rsid w:val="00DD2940"/>
    <w:rsid w:val="00DE26F3"/>
    <w:rsid w:val="00DF46F0"/>
    <w:rsid w:val="00E02A90"/>
    <w:rsid w:val="00E06635"/>
    <w:rsid w:val="00E426C4"/>
    <w:rsid w:val="00E51556"/>
    <w:rsid w:val="00E570DE"/>
    <w:rsid w:val="00E60615"/>
    <w:rsid w:val="00E74886"/>
    <w:rsid w:val="00E835DE"/>
    <w:rsid w:val="00E84756"/>
    <w:rsid w:val="00EA0902"/>
    <w:rsid w:val="00EA37A3"/>
    <w:rsid w:val="00EA6DDA"/>
    <w:rsid w:val="00EC1361"/>
    <w:rsid w:val="00EC56D4"/>
    <w:rsid w:val="00EC5702"/>
    <w:rsid w:val="00EE4904"/>
    <w:rsid w:val="00EF3F55"/>
    <w:rsid w:val="00EF4073"/>
    <w:rsid w:val="00F00CB7"/>
    <w:rsid w:val="00F12B48"/>
    <w:rsid w:val="00F31257"/>
    <w:rsid w:val="00F52178"/>
    <w:rsid w:val="00F616BD"/>
    <w:rsid w:val="00F666A7"/>
    <w:rsid w:val="00F66C7B"/>
    <w:rsid w:val="00F81D9D"/>
    <w:rsid w:val="00F841D9"/>
    <w:rsid w:val="00F9386B"/>
    <w:rsid w:val="00F93B9F"/>
    <w:rsid w:val="00F96B09"/>
    <w:rsid w:val="00FA5892"/>
    <w:rsid w:val="00FC3502"/>
    <w:rsid w:val="00FC50D3"/>
    <w:rsid w:val="00FD4882"/>
    <w:rsid w:val="00FD5742"/>
    <w:rsid w:val="00FD57AE"/>
    <w:rsid w:val="00FF2095"/>
    <w:rsid w:val="00FF3F50"/>
    <w:rsid w:val="00FF5B2D"/>
    <w:rsid w:val="32F2CA40"/>
    <w:rsid w:val="4DCD31C9"/>
    <w:rsid w:val="78B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2BD5A"/>
  <w15:chartTrackingRefBased/>
  <w15:docId w15:val="{7CF5DCD5-7679-4965-B416-F09ABB96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B1F1A" w:themeColor="accent1"/>
        <w:sz w:val="24"/>
        <w:szCs w:val="24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83"/>
    <w:pPr>
      <w:spacing w:after="0" w:line="240" w:lineRule="auto"/>
    </w:pPr>
    <w:rPr>
      <w:rFonts w:ascii="Times New Roman" w:eastAsia="Times New Roman" w:hAnsi="Times New Roman" w:cs="Times New Roman"/>
      <w:color w:val="auto"/>
      <w:lang w:val="en-IN" w:eastAsia="en-GB"/>
    </w:rPr>
  </w:style>
  <w:style w:type="paragraph" w:styleId="Heading1">
    <w:name w:val="heading 1"/>
    <w:aliases w:val="Headline1"/>
    <w:basedOn w:val="Normal"/>
    <w:next w:val="Normal"/>
    <w:link w:val="Heading1Char"/>
    <w:uiPriority w:val="9"/>
    <w:qFormat/>
    <w:rsid w:val="0046247C"/>
    <w:pPr>
      <w:keepNext/>
      <w:keepLines/>
      <w:spacing w:before="360" w:after="120" w:line="360" w:lineRule="auto"/>
      <w:outlineLvl w:val="0"/>
    </w:pPr>
    <w:rPr>
      <w:rFonts w:asciiTheme="majorHAnsi" w:eastAsiaTheme="majorEastAsia" w:hAnsiTheme="majorHAnsi" w:cstheme="majorBidi"/>
      <w:b/>
      <w:color w:val="66667A"/>
      <w:sz w:val="36"/>
      <w:szCs w:val="32"/>
    </w:rPr>
  </w:style>
  <w:style w:type="paragraph" w:styleId="Heading2">
    <w:name w:val="heading 2"/>
    <w:aliases w:val="Headline2"/>
    <w:basedOn w:val="Normal"/>
    <w:next w:val="Normal"/>
    <w:link w:val="Heading2Char"/>
    <w:uiPriority w:val="9"/>
    <w:unhideWhenUsed/>
    <w:qFormat/>
    <w:rsid w:val="00F31257"/>
    <w:pPr>
      <w:keepNext/>
      <w:keepLines/>
      <w:spacing w:before="360" w:line="312" w:lineRule="auto"/>
      <w:outlineLvl w:val="1"/>
    </w:pPr>
    <w:rPr>
      <w:rFonts w:asciiTheme="majorHAnsi" w:eastAsiaTheme="majorEastAsia" w:hAnsiTheme="majorHAnsi" w:cstheme="majorBidi"/>
      <w:b/>
      <w:color w:val="AEAEC0"/>
      <w:sz w:val="32"/>
      <w:szCs w:val="26"/>
    </w:rPr>
  </w:style>
  <w:style w:type="paragraph" w:styleId="Heading3">
    <w:name w:val="heading 3"/>
    <w:aliases w:val="Headline3"/>
    <w:basedOn w:val="Normal"/>
    <w:next w:val="Normal"/>
    <w:link w:val="Heading3Char"/>
    <w:uiPriority w:val="9"/>
    <w:unhideWhenUsed/>
    <w:qFormat/>
    <w:rsid w:val="00F31257"/>
    <w:pPr>
      <w:keepNext/>
      <w:keepLines/>
      <w:spacing w:before="240" w:after="120" w:line="312" w:lineRule="auto"/>
      <w:outlineLvl w:val="2"/>
    </w:pPr>
    <w:rPr>
      <w:rFonts w:asciiTheme="majorHAnsi" w:eastAsiaTheme="majorEastAsia" w:hAnsiTheme="majorHAnsi" w:cstheme="majorBidi"/>
      <w:color w:val="06041F" w:themeColor="text2"/>
    </w:rPr>
  </w:style>
  <w:style w:type="paragraph" w:styleId="Heading4">
    <w:name w:val="heading 4"/>
    <w:aliases w:val="Headline4"/>
    <w:basedOn w:val="Normal"/>
    <w:next w:val="Normal"/>
    <w:link w:val="Heading4Char"/>
    <w:uiPriority w:val="9"/>
    <w:unhideWhenUsed/>
    <w:qFormat/>
    <w:rsid w:val="0046247C"/>
    <w:pPr>
      <w:keepNext/>
      <w:keepLines/>
      <w:spacing w:before="240" w:after="120" w:line="312" w:lineRule="auto"/>
      <w:outlineLvl w:val="3"/>
    </w:pPr>
    <w:rPr>
      <w:rFonts w:asciiTheme="majorHAnsi" w:eastAsiaTheme="majorEastAsia" w:hAnsiTheme="majorHAnsi" w:cstheme="majorBidi"/>
      <w:i/>
      <w:iCs/>
      <w:color w:val="66667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6247C"/>
    <w:pPr>
      <w:keepNext/>
      <w:keepLines/>
      <w:spacing w:before="40" w:line="312" w:lineRule="auto"/>
      <w:outlineLvl w:val="4"/>
    </w:pPr>
    <w:rPr>
      <w:rFonts w:asciiTheme="majorHAnsi" w:eastAsiaTheme="majorEastAsia" w:hAnsiTheme="majorHAnsi" w:cstheme="majorBidi"/>
      <w:color w:val="08171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6247C"/>
    <w:pPr>
      <w:keepNext/>
      <w:keepLines/>
      <w:spacing w:before="40" w:line="312" w:lineRule="auto"/>
      <w:outlineLvl w:val="5"/>
    </w:pPr>
    <w:rPr>
      <w:rFonts w:asciiTheme="majorHAnsi" w:eastAsiaTheme="majorEastAsia" w:hAnsiTheme="majorHAnsi" w:cstheme="majorBidi"/>
      <w:color w:val="050F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6247C"/>
    <w:pPr>
      <w:keepNext/>
      <w:keepLines/>
      <w:spacing w:before="40" w:line="312" w:lineRule="auto"/>
      <w:outlineLvl w:val="6"/>
    </w:pPr>
    <w:rPr>
      <w:rFonts w:asciiTheme="majorHAnsi" w:eastAsiaTheme="majorEastAsia" w:hAnsiTheme="majorHAnsi" w:cstheme="majorBidi"/>
      <w:i/>
      <w:iCs/>
      <w:color w:val="050F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 w:line="312" w:lineRule="auto"/>
      <w:outlineLvl w:val="7"/>
    </w:pPr>
    <w:rPr>
      <w:rFonts w:asciiTheme="majorHAnsi" w:eastAsiaTheme="majorEastAsia" w:hAnsiTheme="majorHAnsi" w:cstheme="majorBidi"/>
      <w:color w:val="120C5F" w:themeColor="text1" w:themeTint="D8"/>
      <w:szCs w:val="21"/>
      <w:lang w:val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 w:line="312" w:lineRule="auto"/>
      <w:outlineLvl w:val="8"/>
    </w:pPr>
    <w:rPr>
      <w:rFonts w:asciiTheme="majorHAnsi" w:eastAsiaTheme="majorEastAsia" w:hAnsiTheme="majorHAnsi" w:cstheme="majorBidi"/>
      <w:i/>
      <w:iCs/>
      <w:color w:val="120C5F" w:themeColor="text1" w:themeTint="D8"/>
      <w:szCs w:val="21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3615BA"/>
    <w:pPr>
      <w:spacing w:after="600"/>
      <w:contextualSpacing/>
    </w:pPr>
    <w:rPr>
      <w:rFonts w:asciiTheme="majorHAnsi" w:eastAsiaTheme="majorEastAsia" w:hAnsiTheme="majorHAnsi" w:cstheme="majorBidi"/>
      <w:b/>
      <w:color w:val="47D7AC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615BA"/>
    <w:rPr>
      <w:rFonts w:asciiTheme="majorHAnsi" w:eastAsiaTheme="majorEastAsia" w:hAnsiTheme="majorHAnsi" w:cstheme="majorBidi"/>
      <w:b/>
      <w:color w:val="47D7AC"/>
      <w:sz w:val="56"/>
      <w:szCs w:val="56"/>
      <w:lang w:val="en-US"/>
    </w:rPr>
  </w:style>
  <w:style w:type="character" w:customStyle="1" w:styleId="Heading1Char">
    <w:name w:val="Heading 1 Char"/>
    <w:aliases w:val="Headline1 Char"/>
    <w:basedOn w:val="DefaultParagraphFont"/>
    <w:link w:val="Heading1"/>
    <w:uiPriority w:val="9"/>
    <w:rsid w:val="0046247C"/>
    <w:rPr>
      <w:rFonts w:asciiTheme="majorHAnsi" w:eastAsiaTheme="majorEastAsia" w:hAnsiTheme="majorHAnsi" w:cstheme="majorBidi"/>
      <w:b/>
      <w:color w:val="66667A"/>
      <w:sz w:val="36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11"/>
    <w:qFormat/>
    <w:rsid w:val="0046247C"/>
    <w:pPr>
      <w:spacing w:before="240" w:after="240" w:line="312" w:lineRule="auto"/>
      <w:ind w:left="284"/>
    </w:pPr>
    <w:rPr>
      <w:i/>
      <w:iCs/>
      <w:color w:val="66667A"/>
    </w:rPr>
  </w:style>
  <w:style w:type="character" w:customStyle="1" w:styleId="QuoteChar">
    <w:name w:val="Quote Char"/>
    <w:basedOn w:val="DefaultParagraphFont"/>
    <w:link w:val="Quote"/>
    <w:uiPriority w:val="11"/>
    <w:rsid w:val="0046247C"/>
    <w:rPr>
      <w:i/>
      <w:iCs/>
      <w:color w:val="66667A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-PaperTabelle">
    <w:name w:val="Standard-Paper Tabelle"/>
    <w:basedOn w:val="TableNormal"/>
    <w:uiPriority w:val="99"/>
    <w:pPr>
      <w:spacing w:before="120" w:after="80" w:line="240" w:lineRule="auto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B1F1A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DDDDE6" w:themeFill="background2"/>
      </w:tcPr>
    </w:tblStylePr>
  </w:style>
  <w:style w:type="paragraph" w:styleId="ListBullet">
    <w:name w:val="List Bullet"/>
    <w:aliases w:val="Bullet points"/>
    <w:basedOn w:val="Normal"/>
    <w:uiPriority w:val="10"/>
    <w:unhideWhenUsed/>
    <w:qFormat/>
    <w:rsid w:val="00752E3B"/>
    <w:pPr>
      <w:numPr>
        <w:numId w:val="1"/>
      </w:numPr>
      <w:spacing w:after="6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4A1028"/>
    <w:rPr>
      <w:color w:val="AEAEC0"/>
    </w:rPr>
  </w:style>
  <w:style w:type="character" w:customStyle="1" w:styleId="HeaderChar">
    <w:name w:val="Header Char"/>
    <w:basedOn w:val="DefaultParagraphFont"/>
    <w:link w:val="Header"/>
    <w:uiPriority w:val="99"/>
    <w:rsid w:val="004A1028"/>
    <w:rPr>
      <w:color w:val="AEAEC0"/>
      <w:sz w:val="20"/>
      <w:lang w:val="en-US"/>
    </w:rPr>
  </w:style>
  <w:style w:type="paragraph" w:styleId="Footer">
    <w:name w:val="footer"/>
    <w:aliases w:val="caption"/>
    <w:basedOn w:val="Normal"/>
    <w:link w:val="FooterChar"/>
    <w:uiPriority w:val="99"/>
    <w:unhideWhenUsed/>
    <w:qFormat/>
    <w:rsid w:val="004A1028"/>
    <w:pPr>
      <w:spacing w:before="120" w:after="120"/>
    </w:pPr>
    <w:rPr>
      <w:color w:val="AEAEC0"/>
      <w:sz w:val="16"/>
    </w:rPr>
  </w:style>
  <w:style w:type="character" w:customStyle="1" w:styleId="FooterChar">
    <w:name w:val="Footer Char"/>
    <w:aliases w:val="caption Char"/>
    <w:basedOn w:val="DefaultParagraphFont"/>
    <w:link w:val="Footer"/>
    <w:uiPriority w:val="99"/>
    <w:rsid w:val="004A1028"/>
    <w:rPr>
      <w:color w:val="AEAEC0"/>
      <w:sz w:val="16"/>
      <w:lang w:val="en-US"/>
    </w:rPr>
  </w:style>
  <w:style w:type="character" w:customStyle="1" w:styleId="Heading2Char">
    <w:name w:val="Heading 2 Char"/>
    <w:aliases w:val="Headline2 Char"/>
    <w:basedOn w:val="DefaultParagraphFont"/>
    <w:link w:val="Heading2"/>
    <w:uiPriority w:val="9"/>
    <w:rsid w:val="00F31257"/>
    <w:rPr>
      <w:rFonts w:asciiTheme="majorHAnsi" w:eastAsiaTheme="majorEastAsia" w:hAnsiTheme="majorHAnsi" w:cstheme="majorBidi"/>
      <w:b/>
      <w:color w:val="AEAEC0"/>
      <w:sz w:val="32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ListNumber">
    <w:name w:val="List Number"/>
    <w:aliases w:val="Numbered list"/>
    <w:basedOn w:val="Normal"/>
    <w:uiPriority w:val="10"/>
    <w:unhideWhenUsed/>
    <w:qFormat/>
    <w:rsid w:val="00752E3B"/>
    <w:pPr>
      <w:numPr>
        <w:numId w:val="14"/>
      </w:numPr>
      <w:spacing w:after="60"/>
      <w:ind w:left="714" w:hanging="357"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  <w:pPr>
      <w:spacing w:line="312" w:lineRule="auto"/>
    </w:pPr>
    <w:rPr>
      <w:lang w:val="de-DE"/>
    </w:rPr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sz="2" w:space="10" w:color="0B1F1A" w:themeColor="accent1" w:frame="1"/>
        <w:left w:val="single" w:sz="2" w:space="10" w:color="0B1F1A" w:themeColor="accent1" w:frame="1"/>
        <w:bottom w:val="single" w:sz="2" w:space="10" w:color="0B1F1A" w:themeColor="accent1" w:frame="1"/>
        <w:right w:val="single" w:sz="2" w:space="10" w:color="0B1F1A" w:themeColor="accent1" w:frame="1"/>
      </w:pBdr>
      <w:spacing w:line="312" w:lineRule="auto"/>
      <w:ind w:left="1152" w:right="1152"/>
    </w:pPr>
    <w:rPr>
      <w:i/>
      <w:iCs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 w:line="312" w:lineRule="auto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 w:line="312" w:lineRule="auto"/>
    </w:pPr>
    <w:rPr>
      <w:szCs w:val="16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 w:line="312" w:lineRule="auto"/>
      <w:ind w:left="283"/>
    </w:pPr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  <w:rPr>
      <w:lang w:val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 w:line="312" w:lineRule="auto"/>
      <w:ind w:left="283"/>
    </w:pPr>
    <w:rPr>
      <w:szCs w:val="16"/>
      <w:lang w:val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/>
    </w:pPr>
    <w:rPr>
      <w:i/>
      <w:iCs/>
      <w:color w:val="06041F" w:themeColor="text2"/>
      <w:szCs w:val="18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ind w:left="4252"/>
    </w:pPr>
    <w:rPr>
      <w:lang w:val="de-D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57024F"/>
  </w:style>
  <w:style w:type="table" w:styleId="ColorfulGrid">
    <w:name w:val="Colorful Grid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</w:rPr>
      <w:tblPr/>
      <w:tcPr>
        <w:shd w:val="clear" w:color="auto" w:fill="6156E9" w:themeFill="tex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6156E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</w:rPr>
      <w:tblPr/>
      <w:tcPr>
        <w:shd w:val="clear" w:color="auto" w:fill="74CEB7" w:themeFill="accen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74CEB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</w:rPr>
      <w:tblPr/>
      <w:tcPr>
        <w:shd w:val="clear" w:color="auto" w:fill="A4DCCD" w:themeFill="accent2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4DC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</w:rPr>
      <w:tblPr/>
      <w:tcPr>
        <w:shd w:val="clear" w:color="auto" w:fill="A6EDDF" w:themeFill="accent3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6ED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</w:rPr>
      <w:tblPr/>
      <w:tcPr>
        <w:shd w:val="clear" w:color="auto" w:fill="AAF1E4" w:themeFill="accent4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AF1E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</w:rPr>
      <w:tblPr/>
      <w:tcPr>
        <w:shd w:val="clear" w:color="auto" w:fill="D2EDE5" w:themeFill="accent5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D2ED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</w:rPr>
      <w:tblPr/>
      <w:tcPr>
        <w:shd w:val="clear" w:color="auto" w:fill="ECF6F4" w:themeFill="accent6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ECF6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8D5F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DF3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8F6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9FA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B699" w:themeFill="accent4" w:themeFillShade="CC"/>
      </w:tcPr>
    </w:tblStylePr>
    <w:tblStylePr w:type="lastRow">
      <w:rPr>
        <w:b/>
        <w:bCs/>
        <w:color w:val="1DB699" w:themeColor="accent4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AF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A38A" w:themeFill="accent3" w:themeFillShade="CC"/>
      </w:tcPr>
    </w:tblStylePr>
    <w:tblStylePr w:type="lastRow">
      <w:rPr>
        <w:b/>
        <w:bCs/>
        <w:color w:val="21A38A" w:themeColor="accent3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4FA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5CCC0" w:themeFill="accent6" w:themeFillShade="CC"/>
      </w:tcPr>
    </w:tblStylePr>
    <w:tblStylePr w:type="lastRow">
      <w:rPr>
        <w:b/>
        <w:bCs/>
        <w:color w:val="95CCC0" w:themeColor="accent6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AFD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BDA1" w:themeFill="accent5" w:themeFillShade="CC"/>
      </w:tcPr>
    </w:tblStylePr>
    <w:tblStylePr w:type="lastRow">
      <w:rPr>
        <w:b/>
        <w:bCs/>
        <w:color w:val="5DBDA1" w:themeColor="accent5" w:themeShade="CC"/>
      </w:rPr>
      <w:tblPr/>
      <w:tcPr>
        <w:tcBorders>
          <w:top w:val="single" w:sz="12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5F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021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0212" w:themeColor="text1" w:themeShade="99"/>
          <w:insideV w:val="nil"/>
        </w:tcBorders>
        <w:shd w:val="clear" w:color="auto" w:fill="03021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3A2DE4" w:themeFill="tex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3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12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120F" w:themeColor="accent1" w:themeShade="99"/>
          <w:insideV w:val="nil"/>
        </w:tcBorders>
        <w:shd w:val="clear" w:color="auto" w:fill="0612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120F" w:themeFill="accent1" w:themeFillShade="99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52C2A6" w:themeFill="accen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554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5547" w:themeColor="accent2" w:themeShade="99"/>
          <w:insideV w:val="nil"/>
        </w:tcBorders>
        <w:shd w:val="clear" w:color="auto" w:fill="21554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5547" w:themeFill="accent2" w:themeFillShade="99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8ED3C0" w:themeFill="accent2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CDDBC" w:themeColor="accent4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7A6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7A67" w:themeColor="accent3" w:themeShade="99"/>
          <w:insideV w:val="nil"/>
        </w:tcBorders>
        <w:shd w:val="clear" w:color="auto" w:fill="187A6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7A67" w:themeFill="accent3" w:themeFillShade="99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29CCAD" w:themeColor="accent3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88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8873" w:themeColor="accent4" w:themeShade="99"/>
          <w:insideV w:val="nil"/>
        </w:tcBorders>
        <w:shd w:val="clear" w:color="auto" w:fill="1688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8873" w:themeFill="accent4" w:themeFillShade="99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95EEDD" w:themeFill="accent4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D1E9E4" w:themeColor="accent6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97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977C" w:themeColor="accent5" w:themeShade="99"/>
          <w:insideV w:val="nil"/>
        </w:tcBorders>
        <w:shd w:val="clear" w:color="auto" w:fill="3D97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77C" w:themeFill="accent5" w:themeFillShade="99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C7E8DE" w:themeFill="accent5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24" w:space="0" w:color="90D2BF" w:themeColor="accent5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AF9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AF9D" w:themeColor="accent6" w:themeShade="99"/>
          <w:insideV w:val="nil"/>
        </w:tcBorders>
        <w:shd w:val="clear" w:color="auto" w:fill="59AF9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AF9D" w:themeFill="accent6" w:themeFillShade="99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8F4F1" w:themeFill="accent6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024F"/>
    <w:rPr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2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0317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0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17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47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6A5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655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988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71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AA8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7D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B89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948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C5B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DateChar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rPr>
      <w:rFonts w:ascii="Segoe UI" w:hAnsi="Segoe UI" w:cs="Segoe UI"/>
      <w:szCs w:val="16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  <w:rPr>
      <w:lang w:val="de-D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rPr>
      <w:szCs w:val="20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57024F"/>
    <w:rPr>
      <w:rFonts w:asciiTheme="majorHAnsi" w:eastAsiaTheme="majorEastAsia" w:hAnsiTheme="majorHAnsi" w:cstheme="majorBidi"/>
      <w:szCs w:val="20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C6485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rPr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6156E9" w:themeColor="text1" w:themeTint="66"/>
        <w:left w:val="single" w:sz="4" w:space="0" w:color="6156E9" w:themeColor="text1" w:themeTint="66"/>
        <w:bottom w:val="single" w:sz="4" w:space="0" w:color="6156E9" w:themeColor="text1" w:themeTint="66"/>
        <w:right w:val="single" w:sz="4" w:space="0" w:color="6156E9" w:themeColor="text1" w:themeTint="66"/>
        <w:insideH w:val="single" w:sz="4" w:space="0" w:color="6156E9" w:themeColor="text1" w:themeTint="66"/>
        <w:insideV w:val="single" w:sz="4" w:space="0" w:color="6156E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4CEB7" w:themeColor="accent1" w:themeTint="66"/>
        <w:left w:val="single" w:sz="4" w:space="0" w:color="74CEB7" w:themeColor="accent1" w:themeTint="66"/>
        <w:bottom w:val="single" w:sz="4" w:space="0" w:color="74CEB7" w:themeColor="accent1" w:themeTint="66"/>
        <w:right w:val="single" w:sz="4" w:space="0" w:color="74CEB7" w:themeColor="accent1" w:themeTint="66"/>
        <w:insideH w:val="single" w:sz="4" w:space="0" w:color="74CEB7" w:themeColor="accent1" w:themeTint="66"/>
        <w:insideV w:val="single" w:sz="4" w:space="0" w:color="74CE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4DCCD" w:themeColor="accent2" w:themeTint="66"/>
        <w:left w:val="single" w:sz="4" w:space="0" w:color="A4DCCD" w:themeColor="accent2" w:themeTint="66"/>
        <w:bottom w:val="single" w:sz="4" w:space="0" w:color="A4DCCD" w:themeColor="accent2" w:themeTint="66"/>
        <w:right w:val="single" w:sz="4" w:space="0" w:color="A4DCCD" w:themeColor="accent2" w:themeTint="66"/>
        <w:insideH w:val="single" w:sz="4" w:space="0" w:color="A4DCCD" w:themeColor="accent2" w:themeTint="66"/>
        <w:insideV w:val="single" w:sz="4" w:space="0" w:color="A4DCC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6EDDF" w:themeColor="accent3" w:themeTint="66"/>
        <w:left w:val="single" w:sz="4" w:space="0" w:color="A6EDDF" w:themeColor="accent3" w:themeTint="66"/>
        <w:bottom w:val="single" w:sz="4" w:space="0" w:color="A6EDDF" w:themeColor="accent3" w:themeTint="66"/>
        <w:right w:val="single" w:sz="4" w:space="0" w:color="A6EDDF" w:themeColor="accent3" w:themeTint="66"/>
        <w:insideH w:val="single" w:sz="4" w:space="0" w:color="A6EDDF" w:themeColor="accent3" w:themeTint="66"/>
        <w:insideV w:val="single" w:sz="4" w:space="0" w:color="A6ED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AAF1E4" w:themeColor="accent4" w:themeTint="66"/>
        <w:left w:val="single" w:sz="4" w:space="0" w:color="AAF1E4" w:themeColor="accent4" w:themeTint="66"/>
        <w:bottom w:val="single" w:sz="4" w:space="0" w:color="AAF1E4" w:themeColor="accent4" w:themeTint="66"/>
        <w:right w:val="single" w:sz="4" w:space="0" w:color="AAF1E4" w:themeColor="accent4" w:themeTint="66"/>
        <w:insideH w:val="single" w:sz="4" w:space="0" w:color="AAF1E4" w:themeColor="accent4" w:themeTint="66"/>
        <w:insideV w:val="single" w:sz="4" w:space="0" w:color="AAF1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2EDE5" w:themeColor="accent5" w:themeTint="66"/>
        <w:left w:val="single" w:sz="4" w:space="0" w:color="D2EDE5" w:themeColor="accent5" w:themeTint="66"/>
        <w:bottom w:val="single" w:sz="4" w:space="0" w:color="D2EDE5" w:themeColor="accent5" w:themeTint="66"/>
        <w:right w:val="single" w:sz="4" w:space="0" w:color="D2EDE5" w:themeColor="accent5" w:themeTint="66"/>
        <w:insideH w:val="single" w:sz="4" w:space="0" w:color="D2EDE5" w:themeColor="accent5" w:themeTint="66"/>
        <w:insideV w:val="single" w:sz="4" w:space="0" w:color="D2ED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CF6F4" w:themeColor="accent6" w:themeTint="66"/>
        <w:left w:val="single" w:sz="4" w:space="0" w:color="ECF6F4" w:themeColor="accent6" w:themeTint="66"/>
        <w:bottom w:val="single" w:sz="4" w:space="0" w:color="ECF6F4" w:themeColor="accent6" w:themeTint="66"/>
        <w:right w:val="single" w:sz="4" w:space="0" w:color="ECF6F4" w:themeColor="accent6" w:themeTint="66"/>
        <w:insideH w:val="single" w:sz="4" w:space="0" w:color="ECF6F4" w:themeColor="accent6" w:themeTint="66"/>
        <w:insideV w:val="single" w:sz="4" w:space="0" w:color="ECF6F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2619C7" w:themeColor="text1" w:themeTint="99"/>
        <w:bottom w:val="single" w:sz="2" w:space="0" w:color="2619C7" w:themeColor="text1" w:themeTint="99"/>
        <w:insideH w:val="single" w:sz="2" w:space="0" w:color="2619C7" w:themeColor="text1" w:themeTint="99"/>
        <w:insideV w:val="single" w:sz="2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19C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19C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3CA88D" w:themeColor="accent1" w:themeTint="99"/>
        <w:bottom w:val="single" w:sz="2" w:space="0" w:color="3CA88D" w:themeColor="accent1" w:themeTint="99"/>
        <w:insideH w:val="single" w:sz="2" w:space="0" w:color="3CA88D" w:themeColor="accent1" w:themeTint="99"/>
        <w:insideV w:val="single" w:sz="2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A88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A88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7CBB4" w:themeColor="accent2" w:themeTint="99"/>
        <w:bottom w:val="single" w:sz="2" w:space="0" w:color="77CBB4" w:themeColor="accent2" w:themeTint="99"/>
        <w:insideH w:val="single" w:sz="2" w:space="0" w:color="77CBB4" w:themeColor="accent2" w:themeTint="99"/>
        <w:insideV w:val="single" w:sz="2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7CBB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7CBB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7AE4D0" w:themeColor="accent3" w:themeTint="99"/>
        <w:bottom w:val="single" w:sz="2" w:space="0" w:color="7AE4D0" w:themeColor="accent3" w:themeTint="99"/>
        <w:insideH w:val="single" w:sz="2" w:space="0" w:color="7AE4D0" w:themeColor="accent3" w:themeTint="99"/>
        <w:insideV w:val="single" w:sz="2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E4D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E4D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80EAD6" w:themeColor="accent4" w:themeTint="99"/>
        <w:bottom w:val="single" w:sz="2" w:space="0" w:color="80EAD6" w:themeColor="accent4" w:themeTint="99"/>
        <w:insideH w:val="single" w:sz="2" w:space="0" w:color="80EAD6" w:themeColor="accent4" w:themeTint="99"/>
        <w:insideV w:val="single" w:sz="2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EAD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EAD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BCE4D8" w:themeColor="accent5" w:themeTint="99"/>
        <w:bottom w:val="single" w:sz="2" w:space="0" w:color="BCE4D8" w:themeColor="accent5" w:themeTint="99"/>
        <w:insideH w:val="single" w:sz="2" w:space="0" w:color="BCE4D8" w:themeColor="accent5" w:themeTint="99"/>
        <w:insideV w:val="single" w:sz="2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E4D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E4D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2" w:space="0" w:color="E3F1EE" w:themeColor="accent6" w:themeTint="99"/>
        <w:bottom w:val="single" w:sz="2" w:space="0" w:color="E3F1EE" w:themeColor="accent6" w:themeTint="99"/>
        <w:insideH w:val="single" w:sz="2" w:space="0" w:color="E3F1EE" w:themeColor="accent6" w:themeTint="99"/>
        <w:insideV w:val="single" w:sz="2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F1E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F1E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3">
    <w:name w:val="Grid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122D0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AAF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6041F" w:themeFill="text1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6156E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6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1F1A" w:themeFill="accent1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74CEB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8F77" w:themeFill="accent2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A4DCC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6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CCAD" w:themeFill="accent3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A6EDD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8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DDBC" w:themeFill="accent4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AAF1E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D2BF" w:themeFill="accent5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D2ED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E9E4" w:themeFill="accent6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CF6F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  <w:insideV w:val="single" w:sz="4" w:space="0" w:color="2619C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sz="4" w:space="0" w:color="2619C7" w:themeColor="text1" w:themeTint="99"/>
        </w:tcBorders>
      </w:tcPr>
    </w:tblStylePr>
    <w:tblStylePr w:type="nwCell">
      <w:tblPr/>
      <w:tcPr>
        <w:tcBorders>
          <w:bottom w:val="single" w:sz="4" w:space="0" w:color="2619C7" w:themeColor="text1" w:themeTint="99"/>
        </w:tcBorders>
      </w:tcPr>
    </w:tblStylePr>
    <w:tblStylePr w:type="seCell">
      <w:tblPr/>
      <w:tcPr>
        <w:tcBorders>
          <w:top w:val="single" w:sz="4" w:space="0" w:color="2619C7" w:themeColor="text1" w:themeTint="99"/>
        </w:tcBorders>
      </w:tcPr>
    </w:tblStylePr>
    <w:tblStylePr w:type="swCell">
      <w:tblPr/>
      <w:tcPr>
        <w:tcBorders>
          <w:top w:val="single" w:sz="4" w:space="0" w:color="2619C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  <w:insideV w:val="single" w:sz="4" w:space="0" w:color="3CA88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sz="4" w:space="0" w:color="3CA88D" w:themeColor="accent1" w:themeTint="99"/>
        </w:tcBorders>
      </w:tcPr>
    </w:tblStylePr>
    <w:tblStylePr w:type="nwCell">
      <w:tblPr/>
      <w:tcPr>
        <w:tcBorders>
          <w:bottom w:val="single" w:sz="4" w:space="0" w:color="3CA88D" w:themeColor="accent1" w:themeTint="99"/>
        </w:tcBorders>
      </w:tcPr>
    </w:tblStylePr>
    <w:tblStylePr w:type="seCell">
      <w:tblPr/>
      <w:tcPr>
        <w:tcBorders>
          <w:top w:val="single" w:sz="4" w:space="0" w:color="3CA88D" w:themeColor="accent1" w:themeTint="99"/>
        </w:tcBorders>
      </w:tcPr>
    </w:tblStylePr>
    <w:tblStylePr w:type="swCell">
      <w:tblPr/>
      <w:tcPr>
        <w:tcBorders>
          <w:top w:val="single" w:sz="4" w:space="0" w:color="3CA88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  <w:insideV w:val="single" w:sz="4" w:space="0" w:color="77CBB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sz="4" w:space="0" w:color="77CBB4" w:themeColor="accent2" w:themeTint="99"/>
        </w:tcBorders>
      </w:tcPr>
    </w:tblStylePr>
    <w:tblStylePr w:type="nwCell">
      <w:tblPr/>
      <w:tcPr>
        <w:tcBorders>
          <w:bottom w:val="single" w:sz="4" w:space="0" w:color="77CBB4" w:themeColor="accent2" w:themeTint="99"/>
        </w:tcBorders>
      </w:tcPr>
    </w:tblStylePr>
    <w:tblStylePr w:type="seCell">
      <w:tblPr/>
      <w:tcPr>
        <w:tcBorders>
          <w:top w:val="single" w:sz="4" w:space="0" w:color="77CBB4" w:themeColor="accent2" w:themeTint="99"/>
        </w:tcBorders>
      </w:tcPr>
    </w:tblStylePr>
    <w:tblStylePr w:type="swCell">
      <w:tblPr/>
      <w:tcPr>
        <w:tcBorders>
          <w:top w:val="single" w:sz="4" w:space="0" w:color="77CBB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  <w:insideV w:val="single" w:sz="4" w:space="0" w:color="7AE4D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sz="4" w:space="0" w:color="7AE4D0" w:themeColor="accent3" w:themeTint="99"/>
        </w:tcBorders>
      </w:tcPr>
    </w:tblStylePr>
    <w:tblStylePr w:type="nwCell">
      <w:tblPr/>
      <w:tcPr>
        <w:tcBorders>
          <w:bottom w:val="single" w:sz="4" w:space="0" w:color="7AE4D0" w:themeColor="accent3" w:themeTint="99"/>
        </w:tcBorders>
      </w:tcPr>
    </w:tblStylePr>
    <w:tblStylePr w:type="seCell">
      <w:tblPr/>
      <w:tcPr>
        <w:tcBorders>
          <w:top w:val="single" w:sz="4" w:space="0" w:color="7AE4D0" w:themeColor="accent3" w:themeTint="99"/>
        </w:tcBorders>
      </w:tcPr>
    </w:tblStylePr>
    <w:tblStylePr w:type="swCell">
      <w:tblPr/>
      <w:tcPr>
        <w:tcBorders>
          <w:top w:val="single" w:sz="4" w:space="0" w:color="7AE4D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  <w:insideV w:val="single" w:sz="4" w:space="0" w:color="80EAD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sz="4" w:space="0" w:color="80EAD6" w:themeColor="accent4" w:themeTint="99"/>
        </w:tcBorders>
      </w:tcPr>
    </w:tblStylePr>
    <w:tblStylePr w:type="nwCell">
      <w:tblPr/>
      <w:tcPr>
        <w:tcBorders>
          <w:bottom w:val="single" w:sz="4" w:space="0" w:color="80EAD6" w:themeColor="accent4" w:themeTint="99"/>
        </w:tcBorders>
      </w:tcPr>
    </w:tblStylePr>
    <w:tblStylePr w:type="seCell">
      <w:tblPr/>
      <w:tcPr>
        <w:tcBorders>
          <w:top w:val="single" w:sz="4" w:space="0" w:color="80EAD6" w:themeColor="accent4" w:themeTint="99"/>
        </w:tcBorders>
      </w:tcPr>
    </w:tblStylePr>
    <w:tblStylePr w:type="swCell">
      <w:tblPr/>
      <w:tcPr>
        <w:tcBorders>
          <w:top w:val="single" w:sz="4" w:space="0" w:color="80EAD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  <w:insideV w:val="single" w:sz="4" w:space="0" w:color="BCE4D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sz="4" w:space="0" w:color="BCE4D8" w:themeColor="accent5" w:themeTint="99"/>
        </w:tcBorders>
      </w:tcPr>
    </w:tblStylePr>
    <w:tblStylePr w:type="nwCell">
      <w:tblPr/>
      <w:tcPr>
        <w:tcBorders>
          <w:bottom w:val="single" w:sz="4" w:space="0" w:color="BCE4D8" w:themeColor="accent5" w:themeTint="99"/>
        </w:tcBorders>
      </w:tcPr>
    </w:tblStylePr>
    <w:tblStylePr w:type="seCell">
      <w:tblPr/>
      <w:tcPr>
        <w:tcBorders>
          <w:top w:val="single" w:sz="4" w:space="0" w:color="BCE4D8" w:themeColor="accent5" w:themeTint="99"/>
        </w:tcBorders>
      </w:tcPr>
    </w:tblStylePr>
    <w:tblStylePr w:type="swCell">
      <w:tblPr/>
      <w:tcPr>
        <w:tcBorders>
          <w:top w:val="single" w:sz="4" w:space="0" w:color="BCE4D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  <w:insideV w:val="single" w:sz="4" w:space="0" w:color="E3F1E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sz="4" w:space="0" w:color="E3F1EE" w:themeColor="accent6" w:themeTint="99"/>
        </w:tcBorders>
      </w:tcPr>
    </w:tblStylePr>
    <w:tblStylePr w:type="nwCell">
      <w:tblPr/>
      <w:tcPr>
        <w:tcBorders>
          <w:bottom w:val="single" w:sz="4" w:space="0" w:color="E3F1EE" w:themeColor="accent6" w:themeTint="99"/>
        </w:tcBorders>
      </w:tcPr>
    </w:tblStylePr>
    <w:tblStylePr w:type="seCell">
      <w:tblPr/>
      <w:tcPr>
        <w:tcBorders>
          <w:top w:val="single" w:sz="4" w:space="0" w:color="E3F1EE" w:themeColor="accent6" w:themeTint="99"/>
        </w:tcBorders>
      </w:tcPr>
    </w:tblStylePr>
    <w:tblStylePr w:type="swCell">
      <w:tblPr/>
      <w:tcPr>
        <w:tcBorders>
          <w:top w:val="single" w:sz="4" w:space="0" w:color="E3F1EE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customStyle="1" w:styleId="Heading3Char">
    <w:name w:val="Heading 3 Char"/>
    <w:aliases w:val="Headline3 Char"/>
    <w:basedOn w:val="DefaultParagraphFont"/>
    <w:link w:val="Heading3"/>
    <w:uiPriority w:val="9"/>
    <w:rsid w:val="00F31257"/>
    <w:rPr>
      <w:rFonts w:asciiTheme="majorHAnsi" w:eastAsiaTheme="majorEastAsia" w:hAnsiTheme="majorHAnsi" w:cstheme="majorBidi"/>
      <w:color w:val="06041F" w:themeColor="text2"/>
      <w:lang w:val="en-US"/>
    </w:rPr>
  </w:style>
  <w:style w:type="character" w:customStyle="1" w:styleId="Heading4Char">
    <w:name w:val="Heading 4 Char"/>
    <w:aliases w:val="Headline4 Char"/>
    <w:basedOn w:val="DefaultParagraphFont"/>
    <w:link w:val="Heading4"/>
    <w:uiPriority w:val="9"/>
    <w:rsid w:val="0046247C"/>
    <w:rPr>
      <w:rFonts w:asciiTheme="majorHAnsi" w:eastAsiaTheme="majorEastAsia" w:hAnsiTheme="majorHAnsi" w:cstheme="majorBidi"/>
      <w:i/>
      <w:iCs/>
      <w:color w:val="66667A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6247C"/>
    <w:rPr>
      <w:rFonts w:asciiTheme="majorHAnsi" w:eastAsiaTheme="majorEastAsia" w:hAnsiTheme="majorHAnsi" w:cstheme="majorBidi"/>
      <w:color w:val="081713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46247C"/>
    <w:rPr>
      <w:rFonts w:asciiTheme="majorHAnsi" w:eastAsiaTheme="majorEastAsia" w:hAnsiTheme="majorHAnsi" w:cstheme="majorBidi"/>
      <w:color w:val="050F0C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47C"/>
    <w:rPr>
      <w:rFonts w:asciiTheme="majorHAnsi" w:eastAsiaTheme="majorEastAsia" w:hAnsiTheme="majorHAnsi" w:cstheme="majorBidi"/>
      <w:i/>
      <w:iCs/>
      <w:color w:val="050F0C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4F"/>
    <w:rPr>
      <w:rFonts w:asciiTheme="majorHAnsi" w:eastAsiaTheme="majorEastAsia" w:hAnsiTheme="majorHAnsi" w:cstheme="majorBidi"/>
      <w:color w:val="120C5F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4F"/>
    <w:rPr>
      <w:rFonts w:asciiTheme="majorHAnsi" w:eastAsiaTheme="majorEastAsia" w:hAnsiTheme="majorHAnsi" w:cstheme="majorBidi"/>
      <w:i/>
      <w:iCs/>
      <w:color w:val="120C5F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rPr>
      <w:i/>
      <w:iCs/>
      <w:lang w:val="de-D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24F"/>
    <w:rPr>
      <w:rFonts w:ascii="Consolas" w:hAnsi="Consolas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unhideWhenUsed/>
    <w:rsid w:val="0057024F"/>
    <w:rPr>
      <w:color w:val="1A1188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ind w:left="240" w:hanging="240"/>
    </w:pPr>
    <w:rPr>
      <w:lang w:val="de-D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ind w:left="480" w:hanging="240"/>
    </w:pPr>
    <w:rPr>
      <w:lang w:val="de-DE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ind w:left="720" w:hanging="240"/>
    </w:pPr>
    <w:rPr>
      <w:lang w:val="de-DE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ind w:left="960" w:hanging="240"/>
    </w:pPr>
    <w:rPr>
      <w:lang w:val="de-DE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ind w:left="1200" w:hanging="240"/>
    </w:pPr>
    <w:rPr>
      <w:lang w:val="de-D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ind w:left="1440" w:hanging="240"/>
    </w:pPr>
    <w:rPr>
      <w:lang w:val="de-D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ind w:left="1680" w:hanging="240"/>
    </w:pPr>
    <w:rPr>
      <w:lang w:val="de-DE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ind w:left="1920" w:hanging="240"/>
    </w:pPr>
    <w:rPr>
      <w:lang w:val="de-DE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ind w:left="2160" w:hanging="240"/>
    </w:pPr>
    <w:rPr>
      <w:lang w:val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pPr>
      <w:spacing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B1F1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sz="4" w:space="10" w:color="0B1F1A" w:themeColor="accent1"/>
        <w:bottom w:val="single" w:sz="4" w:space="10" w:color="0B1F1A" w:themeColor="accent1"/>
      </w:pBdr>
      <w:spacing w:before="360" w:after="360" w:line="312" w:lineRule="auto"/>
      <w:ind w:left="864" w:right="864"/>
      <w:jc w:val="center"/>
    </w:pPr>
    <w:rPr>
      <w:i/>
      <w:iCs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B1F1A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1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H w:val="nil"/>
          <w:insideV w:val="single" w:sz="8" w:space="0" w:color="06041F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  <w:shd w:val="clear" w:color="auto" w:fill="9D96F1" w:themeFill="text1" w:themeFillTint="3F"/>
      </w:tcPr>
    </w:tblStylePr>
    <w:tblStylePr w:type="band2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  <w:insideV w:val="single" w:sz="8" w:space="0" w:color="06041F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1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H w:val="nil"/>
          <w:insideV w:val="single" w:sz="8" w:space="0" w:color="0B1F1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  <w:shd w:val="clear" w:color="auto" w:fill="A9E0D2" w:themeFill="accent1" w:themeFillTint="3F"/>
      </w:tcPr>
    </w:tblStylePr>
    <w:tblStylePr w:type="band2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  <w:insideV w:val="single" w:sz="8" w:space="0" w:color="0B1F1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1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H w:val="nil"/>
          <w:insideV w:val="single" w:sz="8" w:space="0" w:color="378F7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  <w:shd w:val="clear" w:color="auto" w:fill="C7E9E0" w:themeFill="accent2" w:themeFillTint="3F"/>
      </w:tcPr>
    </w:tblStylePr>
    <w:tblStylePr w:type="band2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  <w:insideV w:val="single" w:sz="8" w:space="0" w:color="378F7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1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H w:val="nil"/>
          <w:insideV w:val="single" w:sz="8" w:space="0" w:color="29CC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  <w:shd w:val="clear" w:color="auto" w:fill="C8F4EB" w:themeFill="accent3" w:themeFillTint="3F"/>
      </w:tcPr>
    </w:tblStylePr>
    <w:tblStylePr w:type="band2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  <w:insideV w:val="single" w:sz="8" w:space="0" w:color="29CC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1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H w:val="nil"/>
          <w:insideV w:val="single" w:sz="8" w:space="0" w:color="2CDDB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  <w:shd w:val="clear" w:color="auto" w:fill="CAF6EE" w:themeFill="accent4" w:themeFillTint="3F"/>
      </w:tcPr>
    </w:tblStylePr>
    <w:tblStylePr w:type="band2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  <w:insideV w:val="single" w:sz="8" w:space="0" w:color="2CDDB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1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H w:val="nil"/>
          <w:insideV w:val="single" w:sz="8" w:space="0" w:color="90D2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  <w:shd w:val="clear" w:color="auto" w:fill="E3F4EF" w:themeFill="accent5" w:themeFillTint="3F"/>
      </w:tcPr>
    </w:tblStylePr>
    <w:tblStylePr w:type="band2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  <w:insideV w:val="single" w:sz="8" w:space="0" w:color="90D2B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1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H w:val="nil"/>
          <w:insideV w:val="single" w:sz="8" w:space="0" w:color="D1E9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  <w:shd w:val="clear" w:color="auto" w:fill="F3F9F8" w:themeFill="accent6" w:themeFillTint="3F"/>
      </w:tcPr>
    </w:tblStylePr>
    <w:tblStylePr w:type="band2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  <w:insideV w:val="single" w:sz="8" w:space="0" w:color="D1E9E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  <w:tblStylePr w:type="band1Horz">
      <w:tblPr/>
      <w:tcPr>
        <w:tcBorders>
          <w:top w:val="single" w:sz="8" w:space="0" w:color="06041F" w:themeColor="text1"/>
          <w:left w:val="single" w:sz="8" w:space="0" w:color="06041F" w:themeColor="text1"/>
          <w:bottom w:val="single" w:sz="8" w:space="0" w:color="06041F" w:themeColor="text1"/>
          <w:right w:val="single" w:sz="8" w:space="0" w:color="06041F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  <w:tblStylePr w:type="band1Horz">
      <w:tblPr/>
      <w:tcPr>
        <w:tcBorders>
          <w:top w:val="single" w:sz="8" w:space="0" w:color="0B1F1A" w:themeColor="accent1"/>
          <w:left w:val="single" w:sz="8" w:space="0" w:color="0B1F1A" w:themeColor="accent1"/>
          <w:bottom w:val="single" w:sz="8" w:space="0" w:color="0B1F1A" w:themeColor="accent1"/>
          <w:right w:val="single" w:sz="8" w:space="0" w:color="0B1F1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  <w:tblStylePr w:type="band1Horz">
      <w:tblPr/>
      <w:tcPr>
        <w:tcBorders>
          <w:top w:val="single" w:sz="8" w:space="0" w:color="378F77" w:themeColor="accent2"/>
          <w:left w:val="single" w:sz="8" w:space="0" w:color="378F77" w:themeColor="accent2"/>
          <w:bottom w:val="single" w:sz="8" w:space="0" w:color="378F77" w:themeColor="accent2"/>
          <w:right w:val="single" w:sz="8" w:space="0" w:color="378F7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  <w:tblStylePr w:type="band1Horz">
      <w:tblPr/>
      <w:tcPr>
        <w:tcBorders>
          <w:top w:val="single" w:sz="8" w:space="0" w:color="29CCAD" w:themeColor="accent3"/>
          <w:left w:val="single" w:sz="8" w:space="0" w:color="29CCAD" w:themeColor="accent3"/>
          <w:bottom w:val="single" w:sz="8" w:space="0" w:color="29CCAD" w:themeColor="accent3"/>
          <w:right w:val="single" w:sz="8" w:space="0" w:color="29CC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  <w:tblStylePr w:type="band1Horz">
      <w:tblPr/>
      <w:tcPr>
        <w:tcBorders>
          <w:top w:val="single" w:sz="8" w:space="0" w:color="2CDDBC" w:themeColor="accent4"/>
          <w:left w:val="single" w:sz="8" w:space="0" w:color="2CDDBC" w:themeColor="accent4"/>
          <w:bottom w:val="single" w:sz="8" w:space="0" w:color="2CDDBC" w:themeColor="accent4"/>
          <w:right w:val="single" w:sz="8" w:space="0" w:color="2CDDB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  <w:tblStylePr w:type="band1Horz">
      <w:tblPr/>
      <w:tcPr>
        <w:tcBorders>
          <w:top w:val="single" w:sz="8" w:space="0" w:color="90D2BF" w:themeColor="accent5"/>
          <w:left w:val="single" w:sz="8" w:space="0" w:color="90D2BF" w:themeColor="accent5"/>
          <w:bottom w:val="single" w:sz="8" w:space="0" w:color="90D2BF" w:themeColor="accent5"/>
          <w:right w:val="single" w:sz="8" w:space="0" w:color="90D2B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  <w:tblStylePr w:type="band1Horz">
      <w:tblPr/>
      <w:tcPr>
        <w:tcBorders>
          <w:top w:val="single" w:sz="8" w:space="0" w:color="D1E9E4" w:themeColor="accent6"/>
          <w:left w:val="single" w:sz="8" w:space="0" w:color="D1E9E4" w:themeColor="accent6"/>
          <w:bottom w:val="single" w:sz="8" w:space="0" w:color="D1E9E4" w:themeColor="accent6"/>
          <w:right w:val="single" w:sz="8" w:space="0" w:color="D1E9E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024F"/>
    <w:pPr>
      <w:spacing w:after="0" w:line="240" w:lineRule="auto"/>
    </w:pPr>
    <w:rPr>
      <w:color w:val="040317" w:themeColor="text1" w:themeShade="BF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041F" w:themeColor="text1"/>
          <w:left w:val="nil"/>
          <w:bottom w:val="single" w:sz="8" w:space="0" w:color="06041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1F1A" w:themeColor="accent1"/>
          <w:left w:val="nil"/>
          <w:bottom w:val="single" w:sz="8" w:space="0" w:color="0B1F1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8F77" w:themeColor="accent2"/>
          <w:left w:val="nil"/>
          <w:bottom w:val="single" w:sz="8" w:space="0" w:color="378F7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CCAD" w:themeColor="accent3"/>
          <w:left w:val="nil"/>
          <w:bottom w:val="single" w:sz="8" w:space="0" w:color="29CC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DDBC" w:themeColor="accent4"/>
          <w:left w:val="nil"/>
          <w:bottom w:val="single" w:sz="8" w:space="0" w:color="2CDDB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D2BF" w:themeColor="accent5"/>
          <w:left w:val="nil"/>
          <w:bottom w:val="single" w:sz="8" w:space="0" w:color="90D2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E9E4" w:themeColor="accent6"/>
          <w:left w:val="nil"/>
          <w:bottom w:val="single" w:sz="8" w:space="0" w:color="D1E9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spacing w:line="312" w:lineRule="auto"/>
      <w:ind w:left="283" w:hanging="283"/>
      <w:contextualSpacing/>
    </w:pPr>
    <w:rPr>
      <w:lang w:val="de-DE"/>
    </w:rPr>
  </w:style>
  <w:style w:type="paragraph" w:styleId="List2">
    <w:name w:val="List 2"/>
    <w:basedOn w:val="Normal"/>
    <w:uiPriority w:val="99"/>
    <w:semiHidden/>
    <w:unhideWhenUsed/>
    <w:rsid w:val="0057024F"/>
    <w:pPr>
      <w:spacing w:line="312" w:lineRule="auto"/>
      <w:ind w:left="566" w:hanging="283"/>
      <w:contextualSpacing/>
    </w:pPr>
    <w:rPr>
      <w:lang w:val="de-DE"/>
    </w:rPr>
  </w:style>
  <w:style w:type="paragraph" w:styleId="List3">
    <w:name w:val="List 3"/>
    <w:basedOn w:val="Normal"/>
    <w:uiPriority w:val="99"/>
    <w:semiHidden/>
    <w:unhideWhenUsed/>
    <w:rsid w:val="0057024F"/>
    <w:pPr>
      <w:spacing w:line="312" w:lineRule="auto"/>
      <w:ind w:left="849" w:hanging="283"/>
      <w:contextualSpacing/>
    </w:pPr>
    <w:rPr>
      <w:lang w:val="de-DE"/>
    </w:rPr>
  </w:style>
  <w:style w:type="paragraph" w:styleId="List4">
    <w:name w:val="List 4"/>
    <w:basedOn w:val="Normal"/>
    <w:uiPriority w:val="99"/>
    <w:semiHidden/>
    <w:unhideWhenUsed/>
    <w:rsid w:val="0057024F"/>
    <w:pPr>
      <w:spacing w:line="312" w:lineRule="auto"/>
      <w:ind w:left="1132" w:hanging="283"/>
      <w:contextualSpacing/>
    </w:pPr>
    <w:rPr>
      <w:lang w:val="de-DE"/>
    </w:rPr>
  </w:style>
  <w:style w:type="paragraph" w:styleId="List5">
    <w:name w:val="List 5"/>
    <w:basedOn w:val="Normal"/>
    <w:uiPriority w:val="99"/>
    <w:semiHidden/>
    <w:unhideWhenUsed/>
    <w:rsid w:val="0057024F"/>
    <w:pPr>
      <w:spacing w:line="312" w:lineRule="auto"/>
      <w:ind w:left="1415" w:hanging="283"/>
      <w:contextualSpacing/>
    </w:pPr>
    <w:rPr>
      <w:lang w:val="de-DE"/>
    </w:r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spacing w:line="312" w:lineRule="auto"/>
      <w:contextualSpacing/>
    </w:pPr>
    <w:rPr>
      <w:lang w:val="de-DE"/>
    </w:r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spacing w:line="312" w:lineRule="auto"/>
      <w:contextualSpacing/>
    </w:pPr>
    <w:rPr>
      <w:lang w:val="de-DE"/>
    </w:r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spacing w:line="312" w:lineRule="auto"/>
      <w:contextualSpacing/>
    </w:pPr>
    <w:rPr>
      <w:lang w:val="de-DE"/>
    </w:r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spacing w:line="312" w:lineRule="auto"/>
      <w:contextualSpacing/>
    </w:pPr>
    <w:rPr>
      <w:lang w:val="de-DE"/>
    </w:r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 w:line="312" w:lineRule="auto"/>
      <w:ind w:left="283"/>
      <w:contextualSpacing/>
    </w:pPr>
    <w:rPr>
      <w:lang w:val="de-DE"/>
    </w:r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 w:line="312" w:lineRule="auto"/>
      <w:ind w:left="566"/>
      <w:contextualSpacing/>
    </w:pPr>
    <w:rPr>
      <w:lang w:val="de-DE"/>
    </w:r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 w:line="312" w:lineRule="auto"/>
      <w:ind w:left="849"/>
      <w:contextualSpacing/>
    </w:pPr>
    <w:rPr>
      <w:lang w:val="de-DE"/>
    </w:r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 w:line="312" w:lineRule="auto"/>
      <w:ind w:left="1132"/>
      <w:contextualSpacing/>
    </w:pPr>
    <w:rPr>
      <w:lang w:val="de-DE"/>
    </w:r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 w:line="312" w:lineRule="auto"/>
      <w:ind w:left="1415"/>
      <w:contextualSpacing/>
    </w:pPr>
    <w:rPr>
      <w:lang w:val="de-DE"/>
    </w:r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spacing w:line="312" w:lineRule="auto"/>
      <w:contextualSpacing/>
    </w:pPr>
    <w:rPr>
      <w:lang w:val="de-DE"/>
    </w:r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spacing w:line="312" w:lineRule="auto"/>
      <w:contextualSpacing/>
    </w:pPr>
    <w:rPr>
      <w:lang w:val="de-DE"/>
    </w:r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spacing w:line="312" w:lineRule="auto"/>
      <w:contextualSpacing/>
    </w:pPr>
    <w:rPr>
      <w:lang w:val="de-DE"/>
    </w:r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spacing w:line="312" w:lineRule="auto"/>
      <w:contextualSpacing/>
    </w:pPr>
    <w:rPr>
      <w:lang w:val="de-DE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57024F"/>
    <w:pPr>
      <w:spacing w:line="312" w:lineRule="auto"/>
      <w:ind w:left="720"/>
      <w:contextualSpacing/>
    </w:pPr>
    <w:rPr>
      <w:lang w:val="de-DE"/>
    </w:rPr>
  </w:style>
  <w:style w:type="table" w:styleId="ListTable1Light">
    <w:name w:val="List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19C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CA88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7CBB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E4D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EAD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E4D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F1E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2">
    <w:name w:val="List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bottom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35DE"/>
    <w:pPr>
      <w:spacing w:after="0" w:line="240" w:lineRule="auto"/>
    </w:pPr>
    <w:rPr>
      <w:color w:val="06041F"/>
    </w:rPr>
    <w:tblPr>
      <w:tblStyleRowBandSize w:val="1"/>
      <w:tblStyleColBandSize w:val="1"/>
      <w:tblBorders>
        <w:top w:val="single" w:sz="4" w:space="0" w:color="DDDDE6"/>
        <w:bottom w:val="single" w:sz="4" w:space="0" w:color="DDDDE6"/>
        <w:insideH w:val="single" w:sz="4" w:space="0" w:color="DDDDE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bottom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bottom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bottom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bottom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bottom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3">
    <w:name w:val="List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6041F" w:themeColor="text1"/>
        <w:left w:val="single" w:sz="4" w:space="0" w:color="06041F" w:themeColor="text1"/>
        <w:bottom w:val="single" w:sz="4" w:space="0" w:color="06041F" w:themeColor="text1"/>
        <w:right w:val="single" w:sz="4" w:space="0" w:color="06041F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6041F" w:themeColor="text1"/>
          <w:right w:val="single" w:sz="4" w:space="0" w:color="06041F" w:themeColor="text1"/>
        </w:tcBorders>
      </w:tcPr>
    </w:tblStylePr>
    <w:tblStylePr w:type="band1Horz">
      <w:tblPr/>
      <w:tcPr>
        <w:tcBorders>
          <w:top w:val="single" w:sz="4" w:space="0" w:color="06041F" w:themeColor="text1"/>
          <w:bottom w:val="single" w:sz="4" w:space="0" w:color="06041F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6041F" w:themeColor="text1"/>
          <w:left w:val="nil"/>
        </w:tcBorders>
      </w:tcPr>
    </w:tblStylePr>
    <w:tblStylePr w:type="swCell">
      <w:tblPr/>
      <w:tcPr>
        <w:tcBorders>
          <w:top w:val="double" w:sz="4" w:space="0" w:color="06041F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0B1F1A" w:themeColor="accent1"/>
        <w:left w:val="single" w:sz="4" w:space="0" w:color="0B1F1A" w:themeColor="accent1"/>
        <w:bottom w:val="single" w:sz="4" w:space="0" w:color="0B1F1A" w:themeColor="accent1"/>
        <w:right w:val="single" w:sz="4" w:space="0" w:color="0B1F1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1F1A" w:themeColor="accent1"/>
          <w:right w:val="single" w:sz="4" w:space="0" w:color="0B1F1A" w:themeColor="accent1"/>
        </w:tcBorders>
      </w:tcPr>
    </w:tblStylePr>
    <w:tblStylePr w:type="band1Horz">
      <w:tblPr/>
      <w:tcPr>
        <w:tcBorders>
          <w:top w:val="single" w:sz="4" w:space="0" w:color="0B1F1A" w:themeColor="accent1"/>
          <w:bottom w:val="single" w:sz="4" w:space="0" w:color="0B1F1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1F1A" w:themeColor="accent1"/>
          <w:left w:val="nil"/>
        </w:tcBorders>
      </w:tcPr>
    </w:tblStylePr>
    <w:tblStylePr w:type="swCell">
      <w:tblPr/>
      <w:tcPr>
        <w:tcBorders>
          <w:top w:val="double" w:sz="4" w:space="0" w:color="0B1F1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78F77" w:themeColor="accent2"/>
        <w:left w:val="single" w:sz="4" w:space="0" w:color="378F77" w:themeColor="accent2"/>
        <w:bottom w:val="single" w:sz="4" w:space="0" w:color="378F77" w:themeColor="accent2"/>
        <w:right w:val="single" w:sz="4" w:space="0" w:color="378F7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8F77" w:themeColor="accent2"/>
          <w:right w:val="single" w:sz="4" w:space="0" w:color="378F77" w:themeColor="accent2"/>
        </w:tcBorders>
      </w:tcPr>
    </w:tblStylePr>
    <w:tblStylePr w:type="band1Horz">
      <w:tblPr/>
      <w:tcPr>
        <w:tcBorders>
          <w:top w:val="single" w:sz="4" w:space="0" w:color="378F77" w:themeColor="accent2"/>
          <w:bottom w:val="single" w:sz="4" w:space="0" w:color="378F7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8F77" w:themeColor="accent2"/>
          <w:left w:val="nil"/>
        </w:tcBorders>
      </w:tcPr>
    </w:tblStylePr>
    <w:tblStylePr w:type="swCell">
      <w:tblPr/>
      <w:tcPr>
        <w:tcBorders>
          <w:top w:val="double" w:sz="4" w:space="0" w:color="378F7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9CCAD" w:themeColor="accent3"/>
        <w:left w:val="single" w:sz="4" w:space="0" w:color="29CCAD" w:themeColor="accent3"/>
        <w:bottom w:val="single" w:sz="4" w:space="0" w:color="29CCAD" w:themeColor="accent3"/>
        <w:right w:val="single" w:sz="4" w:space="0" w:color="29CC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CCAD" w:themeColor="accent3"/>
          <w:right w:val="single" w:sz="4" w:space="0" w:color="29CCAD" w:themeColor="accent3"/>
        </w:tcBorders>
      </w:tcPr>
    </w:tblStylePr>
    <w:tblStylePr w:type="band1Horz">
      <w:tblPr/>
      <w:tcPr>
        <w:tcBorders>
          <w:top w:val="single" w:sz="4" w:space="0" w:color="29CCAD" w:themeColor="accent3"/>
          <w:bottom w:val="single" w:sz="4" w:space="0" w:color="29CC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CCAD" w:themeColor="accent3"/>
          <w:left w:val="nil"/>
        </w:tcBorders>
      </w:tcPr>
    </w:tblStylePr>
    <w:tblStylePr w:type="swCell">
      <w:tblPr/>
      <w:tcPr>
        <w:tcBorders>
          <w:top w:val="double" w:sz="4" w:space="0" w:color="29CC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CDDBC" w:themeColor="accent4"/>
        <w:left w:val="single" w:sz="4" w:space="0" w:color="2CDDBC" w:themeColor="accent4"/>
        <w:bottom w:val="single" w:sz="4" w:space="0" w:color="2CDDBC" w:themeColor="accent4"/>
        <w:right w:val="single" w:sz="4" w:space="0" w:color="2CDDB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DDBC" w:themeColor="accent4"/>
          <w:right w:val="single" w:sz="4" w:space="0" w:color="2CDDBC" w:themeColor="accent4"/>
        </w:tcBorders>
      </w:tcPr>
    </w:tblStylePr>
    <w:tblStylePr w:type="band1Horz">
      <w:tblPr/>
      <w:tcPr>
        <w:tcBorders>
          <w:top w:val="single" w:sz="4" w:space="0" w:color="2CDDBC" w:themeColor="accent4"/>
          <w:bottom w:val="single" w:sz="4" w:space="0" w:color="2CDDB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DDBC" w:themeColor="accent4"/>
          <w:left w:val="nil"/>
        </w:tcBorders>
      </w:tcPr>
    </w:tblStylePr>
    <w:tblStylePr w:type="swCell">
      <w:tblPr/>
      <w:tcPr>
        <w:tcBorders>
          <w:top w:val="double" w:sz="4" w:space="0" w:color="2CDDB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90D2BF" w:themeColor="accent5"/>
        <w:left w:val="single" w:sz="4" w:space="0" w:color="90D2BF" w:themeColor="accent5"/>
        <w:bottom w:val="single" w:sz="4" w:space="0" w:color="90D2BF" w:themeColor="accent5"/>
        <w:right w:val="single" w:sz="4" w:space="0" w:color="90D2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D2BF" w:themeColor="accent5"/>
          <w:right w:val="single" w:sz="4" w:space="0" w:color="90D2BF" w:themeColor="accent5"/>
        </w:tcBorders>
      </w:tcPr>
    </w:tblStylePr>
    <w:tblStylePr w:type="band1Horz">
      <w:tblPr/>
      <w:tcPr>
        <w:tcBorders>
          <w:top w:val="single" w:sz="4" w:space="0" w:color="90D2BF" w:themeColor="accent5"/>
          <w:bottom w:val="single" w:sz="4" w:space="0" w:color="90D2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D2BF" w:themeColor="accent5"/>
          <w:left w:val="nil"/>
        </w:tcBorders>
      </w:tcPr>
    </w:tblStylePr>
    <w:tblStylePr w:type="swCell">
      <w:tblPr/>
      <w:tcPr>
        <w:tcBorders>
          <w:top w:val="double" w:sz="4" w:space="0" w:color="90D2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D1E9E4" w:themeColor="accent6"/>
        <w:left w:val="single" w:sz="4" w:space="0" w:color="D1E9E4" w:themeColor="accent6"/>
        <w:bottom w:val="single" w:sz="4" w:space="0" w:color="D1E9E4" w:themeColor="accent6"/>
        <w:right w:val="single" w:sz="4" w:space="0" w:color="D1E9E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E9E4" w:themeColor="accent6"/>
          <w:right w:val="single" w:sz="4" w:space="0" w:color="D1E9E4" w:themeColor="accent6"/>
        </w:tcBorders>
      </w:tcPr>
    </w:tblStylePr>
    <w:tblStylePr w:type="band1Horz">
      <w:tblPr/>
      <w:tcPr>
        <w:tcBorders>
          <w:top w:val="single" w:sz="4" w:space="0" w:color="D1E9E4" w:themeColor="accent6"/>
          <w:bottom w:val="single" w:sz="4" w:space="0" w:color="D1E9E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E9E4" w:themeColor="accent6"/>
          <w:left w:val="nil"/>
        </w:tcBorders>
      </w:tcPr>
    </w:tblStylePr>
    <w:tblStylePr w:type="swCell">
      <w:tblPr/>
      <w:tcPr>
        <w:tcBorders>
          <w:top w:val="double" w:sz="4" w:space="0" w:color="D1E9E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2619C7" w:themeColor="text1" w:themeTint="99"/>
        <w:left w:val="single" w:sz="4" w:space="0" w:color="2619C7" w:themeColor="text1" w:themeTint="99"/>
        <w:bottom w:val="single" w:sz="4" w:space="0" w:color="2619C7" w:themeColor="text1" w:themeTint="99"/>
        <w:right w:val="single" w:sz="4" w:space="0" w:color="2619C7" w:themeColor="text1" w:themeTint="99"/>
        <w:insideH w:val="single" w:sz="4" w:space="0" w:color="2619C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6041F" w:themeColor="text1"/>
          <w:left w:val="single" w:sz="4" w:space="0" w:color="06041F" w:themeColor="text1"/>
          <w:bottom w:val="single" w:sz="4" w:space="0" w:color="06041F" w:themeColor="text1"/>
          <w:right w:val="single" w:sz="4" w:space="0" w:color="06041F" w:themeColor="text1"/>
          <w:insideH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sz="4" w:space="0" w:color="2619C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CA88D" w:themeColor="accent1" w:themeTint="99"/>
        <w:left w:val="single" w:sz="4" w:space="0" w:color="3CA88D" w:themeColor="accent1" w:themeTint="99"/>
        <w:bottom w:val="single" w:sz="4" w:space="0" w:color="3CA88D" w:themeColor="accent1" w:themeTint="99"/>
        <w:right w:val="single" w:sz="4" w:space="0" w:color="3CA88D" w:themeColor="accent1" w:themeTint="99"/>
        <w:insideH w:val="single" w:sz="4" w:space="0" w:color="3CA88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1F1A" w:themeColor="accent1"/>
          <w:left w:val="single" w:sz="4" w:space="0" w:color="0B1F1A" w:themeColor="accent1"/>
          <w:bottom w:val="single" w:sz="4" w:space="0" w:color="0B1F1A" w:themeColor="accent1"/>
          <w:right w:val="single" w:sz="4" w:space="0" w:color="0B1F1A" w:themeColor="accent1"/>
          <w:insideH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sz="4" w:space="0" w:color="3CA88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7CBB4" w:themeColor="accent2" w:themeTint="99"/>
        <w:left w:val="single" w:sz="4" w:space="0" w:color="77CBB4" w:themeColor="accent2" w:themeTint="99"/>
        <w:bottom w:val="single" w:sz="4" w:space="0" w:color="77CBB4" w:themeColor="accent2" w:themeTint="99"/>
        <w:right w:val="single" w:sz="4" w:space="0" w:color="77CBB4" w:themeColor="accent2" w:themeTint="99"/>
        <w:insideH w:val="single" w:sz="4" w:space="0" w:color="77CBB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8F77" w:themeColor="accent2"/>
          <w:left w:val="single" w:sz="4" w:space="0" w:color="378F77" w:themeColor="accent2"/>
          <w:bottom w:val="single" w:sz="4" w:space="0" w:color="378F77" w:themeColor="accent2"/>
          <w:right w:val="single" w:sz="4" w:space="0" w:color="378F77" w:themeColor="accent2"/>
          <w:insideH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sz="4" w:space="0" w:color="77CBB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7AE4D0" w:themeColor="accent3" w:themeTint="99"/>
        <w:left w:val="single" w:sz="4" w:space="0" w:color="7AE4D0" w:themeColor="accent3" w:themeTint="99"/>
        <w:bottom w:val="single" w:sz="4" w:space="0" w:color="7AE4D0" w:themeColor="accent3" w:themeTint="99"/>
        <w:right w:val="single" w:sz="4" w:space="0" w:color="7AE4D0" w:themeColor="accent3" w:themeTint="99"/>
        <w:insideH w:val="single" w:sz="4" w:space="0" w:color="7AE4D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CCAD" w:themeColor="accent3"/>
          <w:left w:val="single" w:sz="4" w:space="0" w:color="29CCAD" w:themeColor="accent3"/>
          <w:bottom w:val="single" w:sz="4" w:space="0" w:color="29CCAD" w:themeColor="accent3"/>
          <w:right w:val="single" w:sz="4" w:space="0" w:color="29CCAD" w:themeColor="accent3"/>
          <w:insideH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sz="4" w:space="0" w:color="7AE4D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80EAD6" w:themeColor="accent4" w:themeTint="99"/>
        <w:left w:val="single" w:sz="4" w:space="0" w:color="80EAD6" w:themeColor="accent4" w:themeTint="99"/>
        <w:bottom w:val="single" w:sz="4" w:space="0" w:color="80EAD6" w:themeColor="accent4" w:themeTint="99"/>
        <w:right w:val="single" w:sz="4" w:space="0" w:color="80EAD6" w:themeColor="accent4" w:themeTint="99"/>
        <w:insideH w:val="single" w:sz="4" w:space="0" w:color="80EAD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DDBC" w:themeColor="accent4"/>
          <w:left w:val="single" w:sz="4" w:space="0" w:color="2CDDBC" w:themeColor="accent4"/>
          <w:bottom w:val="single" w:sz="4" w:space="0" w:color="2CDDBC" w:themeColor="accent4"/>
          <w:right w:val="single" w:sz="4" w:space="0" w:color="2CDDBC" w:themeColor="accent4"/>
          <w:insideH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sz="4" w:space="0" w:color="80EAD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CE4D8" w:themeColor="accent5" w:themeTint="99"/>
        <w:left w:val="single" w:sz="4" w:space="0" w:color="BCE4D8" w:themeColor="accent5" w:themeTint="99"/>
        <w:bottom w:val="single" w:sz="4" w:space="0" w:color="BCE4D8" w:themeColor="accent5" w:themeTint="99"/>
        <w:right w:val="single" w:sz="4" w:space="0" w:color="BCE4D8" w:themeColor="accent5" w:themeTint="99"/>
        <w:insideH w:val="single" w:sz="4" w:space="0" w:color="BCE4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D2BF" w:themeColor="accent5"/>
          <w:left w:val="single" w:sz="4" w:space="0" w:color="90D2BF" w:themeColor="accent5"/>
          <w:bottom w:val="single" w:sz="4" w:space="0" w:color="90D2BF" w:themeColor="accent5"/>
          <w:right w:val="single" w:sz="4" w:space="0" w:color="90D2BF" w:themeColor="accent5"/>
          <w:insideH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sz="4" w:space="0" w:color="BCE4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E3F1EE" w:themeColor="accent6" w:themeTint="99"/>
        <w:left w:val="single" w:sz="4" w:space="0" w:color="E3F1EE" w:themeColor="accent6" w:themeTint="99"/>
        <w:bottom w:val="single" w:sz="4" w:space="0" w:color="E3F1EE" w:themeColor="accent6" w:themeTint="99"/>
        <w:right w:val="single" w:sz="4" w:space="0" w:color="E3F1EE" w:themeColor="accent6" w:themeTint="99"/>
        <w:insideH w:val="single" w:sz="4" w:space="0" w:color="E3F1E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E9E4" w:themeColor="accent6"/>
          <w:left w:val="single" w:sz="4" w:space="0" w:color="D1E9E4" w:themeColor="accent6"/>
          <w:bottom w:val="single" w:sz="4" w:space="0" w:color="D1E9E4" w:themeColor="accent6"/>
          <w:right w:val="single" w:sz="4" w:space="0" w:color="D1E9E4" w:themeColor="accent6"/>
          <w:insideH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sz="4" w:space="0" w:color="E3F1E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6041F" w:themeColor="text1"/>
        <w:left w:val="single" w:sz="24" w:space="0" w:color="06041F" w:themeColor="text1"/>
        <w:bottom w:val="single" w:sz="24" w:space="0" w:color="06041F" w:themeColor="text1"/>
        <w:right w:val="single" w:sz="24" w:space="0" w:color="06041F" w:themeColor="text1"/>
      </w:tblBorders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1F1A" w:themeColor="accent1"/>
        <w:left w:val="single" w:sz="24" w:space="0" w:color="0B1F1A" w:themeColor="accent1"/>
        <w:bottom w:val="single" w:sz="24" w:space="0" w:color="0B1F1A" w:themeColor="accent1"/>
        <w:right w:val="single" w:sz="24" w:space="0" w:color="0B1F1A" w:themeColor="accent1"/>
      </w:tblBorders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8F77" w:themeColor="accent2"/>
        <w:left w:val="single" w:sz="24" w:space="0" w:color="378F77" w:themeColor="accent2"/>
        <w:bottom w:val="single" w:sz="24" w:space="0" w:color="378F77" w:themeColor="accent2"/>
        <w:right w:val="single" w:sz="24" w:space="0" w:color="378F77" w:themeColor="accent2"/>
      </w:tblBorders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CCAD" w:themeColor="accent3"/>
        <w:left w:val="single" w:sz="24" w:space="0" w:color="29CCAD" w:themeColor="accent3"/>
        <w:bottom w:val="single" w:sz="24" w:space="0" w:color="29CCAD" w:themeColor="accent3"/>
        <w:right w:val="single" w:sz="24" w:space="0" w:color="29CCAD" w:themeColor="accent3"/>
      </w:tblBorders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DDBC" w:themeColor="accent4"/>
        <w:left w:val="single" w:sz="24" w:space="0" w:color="2CDDBC" w:themeColor="accent4"/>
        <w:bottom w:val="single" w:sz="24" w:space="0" w:color="2CDDBC" w:themeColor="accent4"/>
        <w:right w:val="single" w:sz="24" w:space="0" w:color="2CDDBC" w:themeColor="accent4"/>
      </w:tblBorders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D2BF" w:themeColor="accent5"/>
        <w:left w:val="single" w:sz="24" w:space="0" w:color="90D2BF" w:themeColor="accent5"/>
        <w:bottom w:val="single" w:sz="24" w:space="0" w:color="90D2BF" w:themeColor="accent5"/>
        <w:right w:val="single" w:sz="24" w:space="0" w:color="90D2BF" w:themeColor="accent5"/>
      </w:tblBorders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E9E4" w:themeColor="accent6"/>
        <w:left w:val="single" w:sz="24" w:space="0" w:color="D1E9E4" w:themeColor="accent6"/>
        <w:bottom w:val="single" w:sz="24" w:space="0" w:color="D1E9E4" w:themeColor="accent6"/>
        <w:right w:val="single" w:sz="24" w:space="0" w:color="D1E9E4" w:themeColor="accent6"/>
      </w:tblBorders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4" w:space="0" w:color="06041F" w:themeColor="text1"/>
        <w:bottom w:val="single" w:sz="4" w:space="0" w:color="06041F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6041F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sz="4" w:space="0" w:color="0B1F1A" w:themeColor="accent1"/>
        <w:bottom w:val="single" w:sz="4" w:space="0" w:color="0B1F1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B1F1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sz="4" w:space="0" w:color="378F77" w:themeColor="accent2"/>
        <w:bottom w:val="single" w:sz="4" w:space="0" w:color="378F7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78F7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sz="4" w:space="0" w:color="29CCAD" w:themeColor="accent3"/>
        <w:bottom w:val="single" w:sz="4" w:space="0" w:color="29CC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CC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sz="4" w:space="0" w:color="2CDDBC" w:themeColor="accent4"/>
        <w:bottom w:val="single" w:sz="4" w:space="0" w:color="2CDDB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CDDB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sz="4" w:space="0" w:color="90D2BF" w:themeColor="accent5"/>
        <w:bottom w:val="single" w:sz="4" w:space="0" w:color="90D2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D2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sz="4" w:space="0" w:color="D1E9E4" w:themeColor="accent6"/>
        <w:bottom w:val="single" w:sz="4" w:space="0" w:color="D1E9E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E9E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6041F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6041F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6041F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6041F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1F1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1F1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1F1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1F1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8F7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8F7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8F7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8F7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CC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CC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CC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CC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DDB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DDB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DDB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DDB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D2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D2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D2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D2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E9E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E9E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E9E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E9E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  <w:insideV w:val="single" w:sz="8" w:space="0" w:color="1A1188" w:themeColor="text1" w:themeTint="BF"/>
      </w:tblBorders>
    </w:tblPr>
    <w:tcPr>
      <w:shd w:val="clear" w:color="auto" w:fill="9D96F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A118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  <w:insideV w:val="single" w:sz="8" w:space="0" w:color="297562" w:themeColor="accent1" w:themeTint="BF"/>
      </w:tblBorders>
    </w:tblPr>
    <w:tcPr>
      <w:shd w:val="clear" w:color="auto" w:fill="A9E0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75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  <w:insideV w:val="single" w:sz="8" w:space="0" w:color="56BEA1" w:themeColor="accent2" w:themeTint="BF"/>
      </w:tblBorders>
    </w:tblPr>
    <w:tcPr>
      <w:shd w:val="clear" w:color="auto" w:fill="C7E9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BEA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  <w:insideV w:val="single" w:sz="8" w:space="0" w:color="59DDC4" w:themeColor="accent3" w:themeTint="BF"/>
      </w:tblBorders>
    </w:tblPr>
    <w:tcPr>
      <w:shd w:val="clear" w:color="auto" w:fill="C8F4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DDC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  <w:insideV w:val="single" w:sz="8" w:space="0" w:color="60E5CC" w:themeColor="accent4" w:themeTint="BF"/>
      </w:tblBorders>
    </w:tblPr>
    <w:tcPr>
      <w:shd w:val="clear" w:color="auto" w:fill="CAF6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E5C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  <w:insideV w:val="single" w:sz="8" w:space="0" w:color="ABDDCE" w:themeColor="accent5" w:themeTint="BF"/>
      </w:tblBorders>
    </w:tblPr>
    <w:tcPr>
      <w:shd w:val="clear" w:color="auto" w:fill="E3F4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DDC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  <w:insideV w:val="single" w:sz="8" w:space="0" w:color="DCEEEA" w:themeColor="accent6" w:themeTint="BF"/>
      </w:tblBorders>
    </w:tblPr>
    <w:tcPr>
      <w:shd w:val="clear" w:color="auto" w:fill="F3F9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EE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  <w:insideH w:val="single" w:sz="8" w:space="0" w:color="06041F" w:themeColor="text1"/>
        <w:insideV w:val="single" w:sz="8" w:space="0" w:color="06041F" w:themeColor="text1"/>
      </w:tblBorders>
    </w:tblPr>
    <w:tcPr>
      <w:shd w:val="clear" w:color="auto" w:fill="9D96F1" w:themeFill="text1" w:themeFillTint="3F"/>
    </w:tcPr>
    <w:tblStylePr w:type="firstRow">
      <w:rPr>
        <w:b/>
        <w:bCs/>
        <w:color w:val="06041F" w:themeColor="text1"/>
      </w:rPr>
      <w:tblPr/>
      <w:tcPr>
        <w:shd w:val="clear" w:color="auto" w:fill="D8D5F9" w:themeFill="tex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AAF4" w:themeFill="text1" w:themeFillTint="33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tcBorders>
          <w:insideH w:val="single" w:sz="6" w:space="0" w:color="06041F" w:themeColor="text1"/>
          <w:insideV w:val="single" w:sz="6" w:space="0" w:color="06041F" w:themeColor="text1"/>
        </w:tcBorders>
        <w:shd w:val="clear" w:color="auto" w:fill="3A2DE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  <w:insideH w:val="single" w:sz="8" w:space="0" w:color="0B1F1A" w:themeColor="accent1"/>
        <w:insideV w:val="single" w:sz="8" w:space="0" w:color="0B1F1A" w:themeColor="accent1"/>
      </w:tblBorders>
    </w:tblPr>
    <w:tcPr>
      <w:shd w:val="clear" w:color="auto" w:fill="A9E0D2" w:themeFill="accent1" w:themeFillTint="3F"/>
    </w:tcPr>
    <w:tblStylePr w:type="firstRow">
      <w:rPr>
        <w:b/>
        <w:bCs/>
        <w:color w:val="06041F" w:themeColor="text1"/>
      </w:rPr>
      <w:tblPr/>
      <w:tcPr>
        <w:shd w:val="clear" w:color="auto" w:fill="DDF3ED" w:themeFill="accen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6DB" w:themeFill="accent1" w:themeFillTint="33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tcBorders>
          <w:insideH w:val="single" w:sz="6" w:space="0" w:color="0B1F1A" w:themeColor="accent1"/>
          <w:insideV w:val="single" w:sz="6" w:space="0" w:color="0B1F1A" w:themeColor="accent1"/>
        </w:tcBorders>
        <w:shd w:val="clear" w:color="auto" w:fill="52C2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  <w:insideH w:val="single" w:sz="8" w:space="0" w:color="378F77" w:themeColor="accent2"/>
        <w:insideV w:val="single" w:sz="8" w:space="0" w:color="378F77" w:themeColor="accent2"/>
      </w:tblBorders>
    </w:tblPr>
    <w:tcPr>
      <w:shd w:val="clear" w:color="auto" w:fill="C7E9E0" w:themeFill="accent2" w:themeFillTint="3F"/>
    </w:tcPr>
    <w:tblStylePr w:type="firstRow">
      <w:rPr>
        <w:b/>
        <w:bCs/>
        <w:color w:val="06041F" w:themeColor="text1"/>
      </w:rPr>
      <w:tblPr/>
      <w:tcPr>
        <w:shd w:val="clear" w:color="auto" w:fill="E8F6F2" w:themeFill="accent2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5" w:themeFill="accent2" w:themeFillTint="33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tcBorders>
          <w:insideH w:val="single" w:sz="6" w:space="0" w:color="378F77" w:themeColor="accent2"/>
          <w:insideV w:val="single" w:sz="6" w:space="0" w:color="378F77" w:themeColor="accent2"/>
        </w:tcBorders>
        <w:shd w:val="clear" w:color="auto" w:fill="8ED3C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  <w:insideH w:val="single" w:sz="8" w:space="0" w:color="29CCAD" w:themeColor="accent3"/>
        <w:insideV w:val="single" w:sz="8" w:space="0" w:color="29CCAD" w:themeColor="accent3"/>
      </w:tblBorders>
    </w:tblPr>
    <w:tcPr>
      <w:shd w:val="clear" w:color="auto" w:fill="C8F4EB" w:themeFill="accent3" w:themeFillTint="3F"/>
    </w:tcPr>
    <w:tblStylePr w:type="firstRow">
      <w:rPr>
        <w:b/>
        <w:bCs/>
        <w:color w:val="06041F" w:themeColor="text1"/>
      </w:rPr>
      <w:tblPr/>
      <w:tcPr>
        <w:shd w:val="clear" w:color="auto" w:fill="E9FAF7" w:themeFill="accent3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6EF" w:themeFill="accent3" w:themeFillTint="33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tcBorders>
          <w:insideH w:val="single" w:sz="6" w:space="0" w:color="29CCAD" w:themeColor="accent3"/>
          <w:insideV w:val="single" w:sz="6" w:space="0" w:color="29CCAD" w:themeColor="accent3"/>
        </w:tcBorders>
        <w:shd w:val="clear" w:color="auto" w:fill="91E9D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  <w:insideH w:val="single" w:sz="8" w:space="0" w:color="2CDDBC" w:themeColor="accent4"/>
        <w:insideV w:val="single" w:sz="8" w:space="0" w:color="2CDDBC" w:themeColor="accent4"/>
      </w:tblBorders>
    </w:tblPr>
    <w:tcPr>
      <w:shd w:val="clear" w:color="auto" w:fill="CAF6EE" w:themeFill="accent4" w:themeFillTint="3F"/>
    </w:tcPr>
    <w:tblStylePr w:type="firstRow">
      <w:rPr>
        <w:b/>
        <w:bCs/>
        <w:color w:val="06041F" w:themeColor="text1"/>
      </w:rPr>
      <w:tblPr/>
      <w:tcPr>
        <w:shd w:val="clear" w:color="auto" w:fill="EAFBF8" w:themeFill="accent4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8F1" w:themeFill="accent4" w:themeFillTint="33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tcBorders>
          <w:insideH w:val="single" w:sz="6" w:space="0" w:color="2CDDBC" w:themeColor="accent4"/>
          <w:insideV w:val="single" w:sz="6" w:space="0" w:color="2CDDBC" w:themeColor="accent4"/>
        </w:tcBorders>
        <w:shd w:val="clear" w:color="auto" w:fill="95EED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  <w:insideH w:val="single" w:sz="8" w:space="0" w:color="90D2BF" w:themeColor="accent5"/>
        <w:insideV w:val="single" w:sz="8" w:space="0" w:color="90D2BF" w:themeColor="accent5"/>
      </w:tblBorders>
    </w:tblPr>
    <w:tcPr>
      <w:shd w:val="clear" w:color="auto" w:fill="E3F4EF" w:themeFill="accent5" w:themeFillTint="3F"/>
    </w:tcPr>
    <w:tblStylePr w:type="firstRow">
      <w:rPr>
        <w:b/>
        <w:bCs/>
        <w:color w:val="06041F" w:themeColor="text1"/>
      </w:rPr>
      <w:tblPr/>
      <w:tcPr>
        <w:shd w:val="clear" w:color="auto" w:fill="F4FAF8" w:themeFill="accent5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6F2" w:themeFill="accent5" w:themeFillTint="33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tcBorders>
          <w:insideH w:val="single" w:sz="6" w:space="0" w:color="90D2BF" w:themeColor="accent5"/>
          <w:insideV w:val="single" w:sz="6" w:space="0" w:color="90D2BF" w:themeColor="accent5"/>
        </w:tcBorders>
        <w:shd w:val="clear" w:color="auto" w:fill="C7E8D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  <w:insideH w:val="single" w:sz="8" w:space="0" w:color="D1E9E4" w:themeColor="accent6"/>
        <w:insideV w:val="single" w:sz="8" w:space="0" w:color="D1E9E4" w:themeColor="accent6"/>
      </w:tblBorders>
    </w:tblPr>
    <w:tcPr>
      <w:shd w:val="clear" w:color="auto" w:fill="F3F9F8" w:themeFill="accent6" w:themeFillTint="3F"/>
    </w:tcPr>
    <w:tblStylePr w:type="firstRow">
      <w:rPr>
        <w:b/>
        <w:bCs/>
        <w:color w:val="06041F" w:themeColor="text1"/>
      </w:rPr>
      <w:tblPr/>
      <w:tcPr>
        <w:shd w:val="clear" w:color="auto" w:fill="FAFDFC" w:themeFill="accent6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sz="12" w:space="0" w:color="0604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AF9" w:themeFill="accent6" w:themeFillTint="33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tcBorders>
          <w:insideH w:val="single" w:sz="6" w:space="0" w:color="D1E9E4" w:themeColor="accent6"/>
          <w:insideV w:val="single" w:sz="6" w:space="0" w:color="D1E9E4" w:themeColor="accent6"/>
        </w:tcBorders>
        <w:shd w:val="clear" w:color="auto" w:fill="E8F4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96F1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041F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A2DE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A2DE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0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1F1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C2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C2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9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8F7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D3C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D3C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F4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CC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E9D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E9D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F6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DDB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EED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EED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4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D2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8D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8D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9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E9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4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4F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bottom w:val="single" w:sz="8" w:space="0" w:color="06041F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041F" w:themeColor="tex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041F" w:themeColor="text1"/>
          <w:bottom w:val="single" w:sz="8" w:space="0" w:color="06041F" w:themeColor="text1"/>
        </w:tcBorders>
      </w:tc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shd w:val="clear" w:color="auto" w:fill="9D96F1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bottom w:val="single" w:sz="8" w:space="0" w:color="0B1F1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1F1A" w:themeColor="accent1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1F1A" w:themeColor="accent1"/>
          <w:bottom w:val="single" w:sz="8" w:space="0" w:color="0B1F1A" w:themeColor="accent1"/>
        </w:tcBorders>
      </w:tc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shd w:val="clear" w:color="auto" w:fill="A9E0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bottom w:val="single" w:sz="8" w:space="0" w:color="378F7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8F77" w:themeColor="accent2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8F77" w:themeColor="accent2"/>
          <w:bottom w:val="single" w:sz="8" w:space="0" w:color="378F77" w:themeColor="accent2"/>
        </w:tcBorders>
      </w:tc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shd w:val="clear" w:color="auto" w:fill="C7E9E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bottom w:val="single" w:sz="8" w:space="0" w:color="29CC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CCAD" w:themeColor="accent3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CCAD" w:themeColor="accent3"/>
          <w:bottom w:val="single" w:sz="8" w:space="0" w:color="29CCAD" w:themeColor="accent3"/>
        </w:tcBorders>
      </w:tc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shd w:val="clear" w:color="auto" w:fill="C8F4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bottom w:val="single" w:sz="8" w:space="0" w:color="2CDDB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DDBC" w:themeColor="accent4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DDBC" w:themeColor="accent4"/>
          <w:bottom w:val="single" w:sz="8" w:space="0" w:color="2CDDBC" w:themeColor="accent4"/>
        </w:tcBorders>
      </w:tc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shd w:val="clear" w:color="auto" w:fill="CAF6E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bottom w:val="single" w:sz="8" w:space="0" w:color="90D2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D2BF" w:themeColor="accent5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D2BF" w:themeColor="accent5"/>
          <w:bottom w:val="single" w:sz="8" w:space="0" w:color="90D2BF" w:themeColor="accent5"/>
        </w:tcBorders>
      </w:tc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shd w:val="clear" w:color="auto" w:fill="E3F4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bottom w:val="single" w:sz="8" w:space="0" w:color="D1E9E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E9E4" w:themeColor="accent6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E9E4" w:themeColor="accent6"/>
          <w:bottom w:val="single" w:sz="8" w:space="0" w:color="D1E9E4" w:themeColor="accent6"/>
        </w:tcBorders>
      </w:tc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shd w:val="clear" w:color="auto" w:fill="F3F9F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6041F" w:themeColor="text1"/>
        <w:left w:val="single" w:sz="8" w:space="0" w:color="06041F" w:themeColor="text1"/>
        <w:bottom w:val="single" w:sz="8" w:space="0" w:color="06041F" w:themeColor="text1"/>
        <w:right w:val="single" w:sz="8" w:space="0" w:color="06041F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041F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041F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041F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96F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0B1F1A" w:themeColor="accent1"/>
        <w:left w:val="single" w:sz="8" w:space="0" w:color="0B1F1A" w:themeColor="accent1"/>
        <w:bottom w:val="single" w:sz="8" w:space="0" w:color="0B1F1A" w:themeColor="accent1"/>
        <w:right w:val="single" w:sz="8" w:space="0" w:color="0B1F1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1F1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1F1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1F1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0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378F77" w:themeColor="accent2"/>
        <w:left w:val="single" w:sz="8" w:space="0" w:color="378F77" w:themeColor="accent2"/>
        <w:bottom w:val="single" w:sz="8" w:space="0" w:color="378F77" w:themeColor="accent2"/>
        <w:right w:val="single" w:sz="8" w:space="0" w:color="378F7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8F7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8F7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8F7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9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9CCAD" w:themeColor="accent3"/>
        <w:left w:val="single" w:sz="8" w:space="0" w:color="29CCAD" w:themeColor="accent3"/>
        <w:bottom w:val="single" w:sz="8" w:space="0" w:color="29CCAD" w:themeColor="accent3"/>
        <w:right w:val="single" w:sz="8" w:space="0" w:color="29CC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CC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CC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CC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4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2CDDBC" w:themeColor="accent4"/>
        <w:left w:val="single" w:sz="8" w:space="0" w:color="2CDDBC" w:themeColor="accent4"/>
        <w:bottom w:val="single" w:sz="8" w:space="0" w:color="2CDDBC" w:themeColor="accent4"/>
        <w:right w:val="single" w:sz="8" w:space="0" w:color="2CDDB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DDB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DDB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DDB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F6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90D2BF" w:themeColor="accent5"/>
        <w:left w:val="single" w:sz="8" w:space="0" w:color="90D2BF" w:themeColor="accent5"/>
        <w:bottom w:val="single" w:sz="8" w:space="0" w:color="90D2BF" w:themeColor="accent5"/>
        <w:right w:val="single" w:sz="8" w:space="0" w:color="90D2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D2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D2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D2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4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eastAsiaTheme="majorEastAsia" w:hAnsiTheme="majorHAnsi" w:cstheme="majorBidi"/>
      <w:color w:val="06041F" w:themeColor="text1"/>
    </w:rPr>
    <w:tblPr>
      <w:tblStyleRowBandSize w:val="1"/>
      <w:tblStyleColBandSize w:val="1"/>
      <w:tblBorders>
        <w:top w:val="single" w:sz="8" w:space="0" w:color="D1E9E4" w:themeColor="accent6"/>
        <w:left w:val="single" w:sz="8" w:space="0" w:color="D1E9E4" w:themeColor="accent6"/>
        <w:bottom w:val="single" w:sz="8" w:space="0" w:color="D1E9E4" w:themeColor="accent6"/>
        <w:right w:val="single" w:sz="8" w:space="0" w:color="D1E9E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E9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E9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E9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9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1A1188" w:themeColor="text1" w:themeTint="BF"/>
        <w:left w:val="single" w:sz="8" w:space="0" w:color="1A1188" w:themeColor="text1" w:themeTint="BF"/>
        <w:bottom w:val="single" w:sz="8" w:space="0" w:color="1A1188" w:themeColor="text1" w:themeTint="BF"/>
        <w:right w:val="single" w:sz="8" w:space="0" w:color="1A1188" w:themeColor="text1" w:themeTint="BF"/>
        <w:insideH w:val="single" w:sz="8" w:space="0" w:color="1A118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1188" w:themeColor="text1" w:themeTint="BF"/>
          <w:left w:val="single" w:sz="8" w:space="0" w:color="1A1188" w:themeColor="text1" w:themeTint="BF"/>
          <w:bottom w:val="single" w:sz="8" w:space="0" w:color="1A1188" w:themeColor="text1" w:themeTint="BF"/>
          <w:right w:val="single" w:sz="8" w:space="0" w:color="1A118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96F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297562" w:themeColor="accent1" w:themeTint="BF"/>
        <w:left w:val="single" w:sz="8" w:space="0" w:color="297562" w:themeColor="accent1" w:themeTint="BF"/>
        <w:bottom w:val="single" w:sz="8" w:space="0" w:color="297562" w:themeColor="accent1" w:themeTint="BF"/>
        <w:right w:val="single" w:sz="8" w:space="0" w:color="297562" w:themeColor="accent1" w:themeTint="BF"/>
        <w:insideH w:val="single" w:sz="8" w:space="0" w:color="2975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562" w:themeColor="accent1" w:themeTint="BF"/>
          <w:left w:val="single" w:sz="8" w:space="0" w:color="297562" w:themeColor="accent1" w:themeTint="BF"/>
          <w:bottom w:val="single" w:sz="8" w:space="0" w:color="297562" w:themeColor="accent1" w:themeTint="BF"/>
          <w:right w:val="single" w:sz="8" w:space="0" w:color="2975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0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6BEA1" w:themeColor="accent2" w:themeTint="BF"/>
        <w:left w:val="single" w:sz="8" w:space="0" w:color="56BEA1" w:themeColor="accent2" w:themeTint="BF"/>
        <w:bottom w:val="single" w:sz="8" w:space="0" w:color="56BEA1" w:themeColor="accent2" w:themeTint="BF"/>
        <w:right w:val="single" w:sz="8" w:space="0" w:color="56BEA1" w:themeColor="accent2" w:themeTint="BF"/>
        <w:insideH w:val="single" w:sz="8" w:space="0" w:color="56BEA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EA1" w:themeColor="accent2" w:themeTint="BF"/>
          <w:left w:val="single" w:sz="8" w:space="0" w:color="56BEA1" w:themeColor="accent2" w:themeTint="BF"/>
          <w:bottom w:val="single" w:sz="8" w:space="0" w:color="56BEA1" w:themeColor="accent2" w:themeTint="BF"/>
          <w:right w:val="single" w:sz="8" w:space="0" w:color="56BEA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9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59DDC4" w:themeColor="accent3" w:themeTint="BF"/>
        <w:left w:val="single" w:sz="8" w:space="0" w:color="59DDC4" w:themeColor="accent3" w:themeTint="BF"/>
        <w:bottom w:val="single" w:sz="8" w:space="0" w:color="59DDC4" w:themeColor="accent3" w:themeTint="BF"/>
        <w:right w:val="single" w:sz="8" w:space="0" w:color="59DDC4" w:themeColor="accent3" w:themeTint="BF"/>
        <w:insideH w:val="single" w:sz="8" w:space="0" w:color="59DDC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DDC4" w:themeColor="accent3" w:themeTint="BF"/>
          <w:left w:val="single" w:sz="8" w:space="0" w:color="59DDC4" w:themeColor="accent3" w:themeTint="BF"/>
          <w:bottom w:val="single" w:sz="8" w:space="0" w:color="59DDC4" w:themeColor="accent3" w:themeTint="BF"/>
          <w:right w:val="single" w:sz="8" w:space="0" w:color="59DDC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4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60E5CC" w:themeColor="accent4" w:themeTint="BF"/>
        <w:left w:val="single" w:sz="8" w:space="0" w:color="60E5CC" w:themeColor="accent4" w:themeTint="BF"/>
        <w:bottom w:val="single" w:sz="8" w:space="0" w:color="60E5CC" w:themeColor="accent4" w:themeTint="BF"/>
        <w:right w:val="single" w:sz="8" w:space="0" w:color="60E5CC" w:themeColor="accent4" w:themeTint="BF"/>
        <w:insideH w:val="single" w:sz="8" w:space="0" w:color="60E5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E5CC" w:themeColor="accent4" w:themeTint="BF"/>
          <w:left w:val="single" w:sz="8" w:space="0" w:color="60E5CC" w:themeColor="accent4" w:themeTint="BF"/>
          <w:bottom w:val="single" w:sz="8" w:space="0" w:color="60E5CC" w:themeColor="accent4" w:themeTint="BF"/>
          <w:right w:val="single" w:sz="8" w:space="0" w:color="60E5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F6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ABDDCE" w:themeColor="accent5" w:themeTint="BF"/>
        <w:left w:val="single" w:sz="8" w:space="0" w:color="ABDDCE" w:themeColor="accent5" w:themeTint="BF"/>
        <w:bottom w:val="single" w:sz="8" w:space="0" w:color="ABDDCE" w:themeColor="accent5" w:themeTint="BF"/>
        <w:right w:val="single" w:sz="8" w:space="0" w:color="ABDDCE" w:themeColor="accent5" w:themeTint="BF"/>
        <w:insideH w:val="single" w:sz="8" w:space="0" w:color="ABDDC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DCE" w:themeColor="accent5" w:themeTint="BF"/>
          <w:left w:val="single" w:sz="8" w:space="0" w:color="ABDDCE" w:themeColor="accent5" w:themeTint="BF"/>
          <w:bottom w:val="single" w:sz="8" w:space="0" w:color="ABDDCE" w:themeColor="accent5" w:themeTint="BF"/>
          <w:right w:val="single" w:sz="8" w:space="0" w:color="ABDDC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4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8" w:space="0" w:color="DCEEEA" w:themeColor="accent6" w:themeTint="BF"/>
        <w:left w:val="single" w:sz="8" w:space="0" w:color="DCEEEA" w:themeColor="accent6" w:themeTint="BF"/>
        <w:bottom w:val="single" w:sz="8" w:space="0" w:color="DCEEEA" w:themeColor="accent6" w:themeTint="BF"/>
        <w:right w:val="single" w:sz="8" w:space="0" w:color="DCEEEA" w:themeColor="accent6" w:themeTint="BF"/>
        <w:insideH w:val="single" w:sz="8" w:space="0" w:color="DCEEE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EEEA" w:themeColor="accent6" w:themeTint="BF"/>
          <w:left w:val="single" w:sz="8" w:space="0" w:color="DCEEEA" w:themeColor="accent6" w:themeTint="BF"/>
          <w:bottom w:val="single" w:sz="8" w:space="0" w:color="DCEEEA" w:themeColor="accent6" w:themeTint="BF"/>
          <w:right w:val="single" w:sz="8" w:space="0" w:color="DCEE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9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lang w:val="de-DE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024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702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024F"/>
    <w:pPr>
      <w:spacing w:line="312" w:lineRule="auto"/>
    </w:pPr>
    <w:rPr>
      <w:lang w:val="de-DE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spacing w:line="312" w:lineRule="auto"/>
      <w:ind w:left="720"/>
    </w:pPr>
    <w:rPr>
      <w:lang w:val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  <w:rPr>
      <w:lang w:val="de-DE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2117B1" w:themeColor="text1" w:themeTint="A6"/>
    </w:rPr>
  </w:style>
  <w:style w:type="table" w:styleId="PlainTable1">
    <w:name w:val="Plain Table 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Borders>
        <w:top w:val="single" w:sz="4" w:space="0" w:color="382BE3" w:themeColor="text1" w:themeTint="80"/>
        <w:bottom w:val="single" w:sz="4" w:space="0" w:color="382BE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382BE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2Vert">
      <w:tblPr/>
      <w:tcPr>
        <w:tcBorders>
          <w:left w:val="single" w:sz="4" w:space="0" w:color="382BE3" w:themeColor="text1" w:themeTint="80"/>
          <w:right w:val="single" w:sz="4" w:space="0" w:color="382BE3" w:themeColor="text1" w:themeTint="80"/>
        </w:tcBorders>
      </w:tcPr>
    </w:tblStylePr>
    <w:tblStylePr w:type="band1Horz">
      <w:tblPr/>
      <w:tcPr>
        <w:tcBorders>
          <w:top w:val="single" w:sz="4" w:space="0" w:color="382BE3" w:themeColor="text1" w:themeTint="80"/>
          <w:bottom w:val="single" w:sz="4" w:space="0" w:color="382BE3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382BE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382BE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82BE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82BE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82BE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82BE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rPr>
      <w:rFonts w:ascii="Consolas" w:hAnsi="Consolas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ind w:left="4252"/>
    </w:pPr>
    <w:rPr>
      <w:lang w:val="de-DE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7024F"/>
  </w:style>
  <w:style w:type="character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  <w:spacing w:line="312" w:lineRule="auto"/>
    </w:pPr>
    <w:rPr>
      <w:color w:val="2217B3" w:themeColor="text1" w:themeTint="A5"/>
      <w:spacing w:val="15"/>
      <w:szCs w:val="22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2217B3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1A1188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2217B3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70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line="312" w:lineRule="auto"/>
      <w:ind w:left="240" w:hanging="240"/>
    </w:pPr>
    <w:rPr>
      <w:lang w:val="de-D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line="312" w:lineRule="auto"/>
    </w:pPr>
    <w:rPr>
      <w:lang w:val="de-DE"/>
    </w:rPr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 w:line="312" w:lineRule="auto"/>
    </w:pPr>
    <w:rPr>
      <w:rFonts w:asciiTheme="majorHAnsi" w:eastAsiaTheme="majorEastAsia" w:hAnsiTheme="majorHAnsi" w:cstheme="majorBidi"/>
      <w:b/>
      <w:bCs/>
      <w:lang w:val="de-DE"/>
    </w:rPr>
  </w:style>
  <w:style w:type="paragraph" w:styleId="TOC1">
    <w:name w:val="toc 1"/>
    <w:aliases w:val="Index"/>
    <w:basedOn w:val="Normal"/>
    <w:next w:val="Normal"/>
    <w:autoRedefine/>
    <w:uiPriority w:val="39"/>
    <w:unhideWhenUsed/>
    <w:qFormat/>
    <w:rsid w:val="009643D0"/>
    <w:pPr>
      <w:spacing w:after="100" w:line="312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7024F"/>
    <w:pPr>
      <w:spacing w:after="100" w:line="312" w:lineRule="auto"/>
      <w:ind w:left="240"/>
    </w:pPr>
    <w:rPr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57024F"/>
    <w:pPr>
      <w:spacing w:after="100" w:line="312" w:lineRule="auto"/>
      <w:ind w:left="480"/>
    </w:pPr>
    <w:rPr>
      <w:lang w:val="de-D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720"/>
    </w:pPr>
    <w:rPr>
      <w:lang w:val="de-D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960"/>
    </w:pPr>
    <w:rPr>
      <w:lang w:val="de-D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200"/>
    </w:pPr>
    <w:rPr>
      <w:lang w:val="de-D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440"/>
    </w:pPr>
    <w:rPr>
      <w:lang w:val="de-D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680"/>
    </w:pPr>
    <w:rPr>
      <w:lang w:val="de-D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920"/>
    </w:pPr>
    <w:rPr>
      <w:lang w:val="de-DE"/>
    </w:rPr>
  </w:style>
  <w:style w:type="paragraph" w:styleId="TOCHeading">
    <w:name w:val="TOC Heading"/>
    <w:aliases w:val="TableOfContent"/>
    <w:basedOn w:val="Heading1"/>
    <w:next w:val="Normal"/>
    <w:uiPriority w:val="39"/>
    <w:unhideWhenUsed/>
    <w:qFormat/>
    <w:rsid w:val="00752E3B"/>
    <w:pPr>
      <w:spacing w:before="240" w:after="0" w:line="312" w:lineRule="auto"/>
      <w:outlineLvl w:val="9"/>
    </w:pPr>
    <w:rPr>
      <w:b w:val="0"/>
      <w:color w:val="081713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C302F"/>
    <w:rPr>
      <w:color w:val="2117B1" w:themeColor="text1" w:themeTint="A6"/>
      <w:shd w:val="clear" w:color="auto" w:fill="E6E6E6"/>
    </w:rPr>
  </w:style>
  <w:style w:type="table" w:customStyle="1" w:styleId="TableGrid0">
    <w:name w:val="TableGrid"/>
    <w:rsid w:val="005B7A83"/>
    <w:pPr>
      <w:spacing w:after="0" w:line="240" w:lineRule="auto"/>
    </w:pPr>
    <w:rPr>
      <w:color w:val="auto"/>
      <w:lang w:val="en-IN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t-line-clampline">
    <w:name w:val="lt-line-clamp__line"/>
    <w:basedOn w:val="DefaultParagraphFont"/>
    <w:rsid w:val="001D6ADF"/>
  </w:style>
  <w:style w:type="character" w:customStyle="1" w:styleId="ListParagraphChar">
    <w:name w:val="List Paragraph Char"/>
    <w:basedOn w:val="DefaultParagraphFont"/>
    <w:link w:val="ListParagraph"/>
    <w:uiPriority w:val="34"/>
    <w:rsid w:val="00456288"/>
    <w:rPr>
      <w:rFonts w:ascii="Times New Roman" w:eastAsia="Times New Roman" w:hAnsi="Times New Roman" w:cs="Times New Roman"/>
      <w:color w:val="auto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areichlinmeldegg\Documents\Office%20Vorlagen\Word%20template_Memo.dotx" TargetMode="External"/></Relationships>
</file>

<file path=word/theme/theme1.xml><?xml version="1.0" encoding="utf-8"?>
<a:theme xmlns:a="http://schemas.openxmlformats.org/drawingml/2006/main" name="Office Theme">
  <a:themeElements>
    <a:clrScheme name="Nagarro Greens">
      <a:dk1>
        <a:srgbClr val="06041F"/>
      </a:dk1>
      <a:lt1>
        <a:sysClr val="window" lastClr="FFFFFF"/>
      </a:lt1>
      <a:dk2>
        <a:srgbClr val="06041F"/>
      </a:dk2>
      <a:lt2>
        <a:srgbClr val="DDDDE6"/>
      </a:lt2>
      <a:accent1>
        <a:srgbClr val="0B1F1A"/>
      </a:accent1>
      <a:accent2>
        <a:srgbClr val="378F77"/>
      </a:accent2>
      <a:accent3>
        <a:srgbClr val="29CCAD"/>
      </a:accent3>
      <a:accent4>
        <a:srgbClr val="2CDDBC"/>
      </a:accent4>
      <a:accent5>
        <a:srgbClr val="90D2BF"/>
      </a:accent5>
      <a:accent6>
        <a:srgbClr val="D1E9E4"/>
      </a:accent6>
      <a:hlink>
        <a:srgbClr val="2D2780"/>
      </a:hlink>
      <a:folHlink>
        <a:srgbClr val="C6485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829CC4070EC4A870F35CB145A8671" ma:contentTypeVersion="12" ma:contentTypeDescription="Create a new document." ma:contentTypeScope="" ma:versionID="8a19bbac28735985dd3ea1c9321be479">
  <xsd:schema xmlns:xsd="http://www.w3.org/2001/XMLSchema" xmlns:xs="http://www.w3.org/2001/XMLSchema" xmlns:p="http://schemas.microsoft.com/office/2006/metadata/properties" xmlns:ns2="8db0d71a-0899-4f4d-9a23-4512a2c2aef2" xmlns:ns3="6a53514f-501b-4d4b-8bdf-8f34824c77e0" targetNamespace="http://schemas.microsoft.com/office/2006/metadata/properties" ma:root="true" ma:fieldsID="3da4b6026cc2a965de89f08cabe73656" ns2:_="" ns3:_="">
    <xsd:import namespace="8db0d71a-0899-4f4d-9a23-4512a2c2aef2"/>
    <xsd:import namespace="6a53514f-501b-4d4b-8bdf-8f34824c7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0d71a-0899-4f4d-9a23-4512a2c2a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3514f-501b-4d4b-8bdf-8f34824c7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312E22-1725-4C6C-9A1C-2A464448FC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A57933-5837-474E-B693-A9CCF4F1B3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4D2795-C2A5-4EF1-845B-DBD6151AB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0d71a-0899-4f4d-9a23-4512a2c2aef2"/>
    <ds:schemaRef ds:uri="6a53514f-501b-4d4b-8bdf-8f34824c7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748F5-7737-491F-B544-D48C8A80CB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template_Memo</Template>
  <TotalTime>1</TotalTime>
  <Pages>4</Pages>
  <Words>1451</Words>
  <Characters>8275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Reichlin-Meldegg</dc:creator>
  <cp:keywords/>
  <dc:description/>
  <cp:lastModifiedBy>Deepak Kumar</cp:lastModifiedBy>
  <cp:revision>2</cp:revision>
  <dcterms:created xsi:type="dcterms:W3CDTF">2024-06-25T06:12:00Z</dcterms:created>
  <dcterms:modified xsi:type="dcterms:W3CDTF">2024-06-25T06:12:00Z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0x010100445829CC4070EC4A870F35CB145A8671</vt:lpwstr>
  </property>
</Properties>
</file>